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D51" w:rsidRDefault="004C1C60">
      <w:r>
        <w:t>List of Reference</w:t>
      </w:r>
    </w:p>
    <w:p w:rsidR="004C1C60" w:rsidRDefault="004C1C60" w:rsidP="004C1C60"/>
    <w:p w:rsidR="004C1C60" w:rsidRDefault="004C1C60" w:rsidP="004C1C60">
      <w:r>
        <w:t>Dr. Steven Schrodi, Center for Precision Medicine Research, Marshfield Clinic Research Institute</w:t>
      </w:r>
    </w:p>
    <w:p w:rsidR="004C1C60" w:rsidRDefault="004C1C60" w:rsidP="004C1C60"/>
    <w:p w:rsidR="004C1C60" w:rsidRDefault="00AD168B" w:rsidP="004C1C60">
      <w:hyperlink r:id="rId5" w:history="1">
        <w:r w:rsidR="004C1C60" w:rsidRPr="00C80D53">
          <w:rPr>
            <w:rStyle w:val="Hyperlink"/>
          </w:rPr>
          <w:t>Schrodi.Steven@marshfieldresearch.org</w:t>
        </w:r>
      </w:hyperlink>
    </w:p>
    <w:p w:rsidR="004C1C60" w:rsidRDefault="004C1C60" w:rsidP="004C1C60"/>
    <w:p w:rsidR="004C1C60" w:rsidRDefault="004C1C60" w:rsidP="004C1C60">
      <w:pPr>
        <w:pStyle w:val="ListParagraph"/>
      </w:pPr>
    </w:p>
    <w:p w:rsidR="004C1C60" w:rsidRDefault="004C1C60" w:rsidP="004C1C60">
      <w:r>
        <w:t xml:space="preserve">Dr. </w:t>
      </w:r>
      <w:proofErr w:type="spellStart"/>
      <w:r>
        <w:t>Momiao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, School of Public Health, University of Texas. </w:t>
      </w:r>
    </w:p>
    <w:p w:rsidR="004C1C60" w:rsidRDefault="004C1C60" w:rsidP="004C1C60"/>
    <w:p w:rsidR="004C1C60" w:rsidRDefault="00AD168B" w:rsidP="004C1C60">
      <w:hyperlink r:id="rId6" w:history="1">
        <w:r w:rsidR="004C1C60" w:rsidRPr="00C80D53">
          <w:rPr>
            <w:rStyle w:val="Hyperlink"/>
          </w:rPr>
          <w:t>Momiao.xiong@uth.tmc.edu</w:t>
        </w:r>
      </w:hyperlink>
    </w:p>
    <w:p w:rsidR="004C1C60" w:rsidRDefault="004C1C60" w:rsidP="004C1C60"/>
    <w:p w:rsidR="004C1C60" w:rsidRDefault="004C1C60" w:rsidP="004C1C60"/>
    <w:p w:rsidR="004C1C60" w:rsidRDefault="004C1C60" w:rsidP="004C1C60">
      <w:r>
        <w:t xml:space="preserve">Dr. </w:t>
      </w:r>
      <w:proofErr w:type="spellStart"/>
      <w:r>
        <w:t>Jiucun</w:t>
      </w:r>
      <w:proofErr w:type="spellEnd"/>
      <w:r>
        <w:t xml:space="preserve"> Wang, </w:t>
      </w:r>
      <w:r w:rsidRPr="004C1C60">
        <w:rPr>
          <w:rFonts w:hint="eastAsia"/>
        </w:rPr>
        <w:t xml:space="preserve">Department of Anthropology and Human Genetics, </w:t>
      </w:r>
      <w:proofErr w:type="spellStart"/>
      <w:r w:rsidRPr="004C1C60">
        <w:rPr>
          <w:rFonts w:hint="eastAsia"/>
        </w:rPr>
        <w:t>Fudan</w:t>
      </w:r>
      <w:proofErr w:type="spellEnd"/>
      <w:r w:rsidRPr="004C1C60">
        <w:rPr>
          <w:rFonts w:hint="eastAsia"/>
        </w:rPr>
        <w:t xml:space="preserve"> University</w:t>
      </w:r>
    </w:p>
    <w:p w:rsidR="004C1C60" w:rsidRDefault="004C1C60" w:rsidP="004C1C60"/>
    <w:p w:rsidR="004C1C60" w:rsidRDefault="00AD168B" w:rsidP="004C1C60">
      <w:pPr>
        <w:rPr>
          <w:rStyle w:val="Hyperlink"/>
        </w:rPr>
      </w:pPr>
      <w:hyperlink r:id="rId7" w:history="1">
        <w:r w:rsidR="004C1C60" w:rsidRPr="00C80D53">
          <w:rPr>
            <w:rStyle w:val="Hyperlink"/>
          </w:rPr>
          <w:t>Jcwang@fudan.edu.cn</w:t>
        </w:r>
      </w:hyperlink>
    </w:p>
    <w:p w:rsidR="002820A7" w:rsidRDefault="002820A7" w:rsidP="004C1C60">
      <w:pPr>
        <w:rPr>
          <w:rStyle w:val="Hyperlink"/>
        </w:rPr>
      </w:pPr>
    </w:p>
    <w:p w:rsidR="002820A7" w:rsidRDefault="002820A7" w:rsidP="004C1C60">
      <w:pPr>
        <w:rPr>
          <w:rStyle w:val="Hyperlink"/>
        </w:rPr>
      </w:pPr>
    </w:p>
    <w:p w:rsidR="002820A7" w:rsidRPr="002820A7" w:rsidRDefault="002820A7" w:rsidP="002820A7">
      <w:bookmarkStart w:id="0" w:name="_GoBack"/>
      <w:bookmarkEnd w:id="0"/>
    </w:p>
    <w:p w:rsidR="002820A7" w:rsidRDefault="002820A7" w:rsidP="004C1C60"/>
    <w:p w:rsidR="004C1C60" w:rsidRDefault="004C1C60" w:rsidP="004C1C60"/>
    <w:sectPr w:rsidR="004C1C60" w:rsidSect="004C1C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D4AF8"/>
    <w:multiLevelType w:val="multilevel"/>
    <w:tmpl w:val="8FF4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D03D0"/>
    <w:multiLevelType w:val="hybridMultilevel"/>
    <w:tmpl w:val="02280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60"/>
    <w:rsid w:val="002820A7"/>
    <w:rsid w:val="00385BC3"/>
    <w:rsid w:val="004C1C60"/>
    <w:rsid w:val="00AD168B"/>
    <w:rsid w:val="00B9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C05ED6"/>
  <w15:chartTrackingRefBased/>
  <w15:docId w15:val="{B0ECA7E1-41BF-4A4F-A5DC-DEB81059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820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60"/>
    <w:pPr>
      <w:ind w:left="720"/>
      <w:contextualSpacing/>
    </w:pPr>
  </w:style>
  <w:style w:type="character" w:styleId="Hyperlink">
    <w:name w:val="Hyperlink"/>
    <w:basedOn w:val="DefaultParagraphFont"/>
    <w:rsid w:val="004C1C6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20A7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8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cwang@fudan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miao.xiong@uth.tmc.edu" TargetMode="External"/><Relationship Id="rId5" Type="http://schemas.openxmlformats.org/officeDocument/2006/relationships/hyperlink" Target="mailto:Schrodi.Steven@marshfieldresearch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81C66EA0.dotm</Template>
  <TotalTime>5</TotalTime>
  <Pages>1</Pages>
  <Words>39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4</cp:revision>
  <dcterms:created xsi:type="dcterms:W3CDTF">2019-11-01T21:22:00Z</dcterms:created>
  <dcterms:modified xsi:type="dcterms:W3CDTF">2019-11-01T22:39:00Z</dcterms:modified>
</cp:coreProperties>
</file>