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1F" w:rsidRDefault="0073081F" w:rsidP="0073081F">
      <w:pPr>
        <w:pStyle w:val="OMBInfo"/>
      </w:pPr>
      <w:bookmarkStart w:id="0" w:name="_GoBack"/>
      <w:bookmarkEnd w:id="0"/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C2777C" w:rsidRDefault="00C2777C" w:rsidP="0073081F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Guo</w:t>
      </w:r>
      <w:r>
        <w:rPr>
          <w:rStyle w:val="DataField11pt-SingleChar"/>
          <w:szCs w:val="22"/>
        </w:rPr>
        <w:t xml:space="preserve">, </w:t>
      </w:r>
      <w:r w:rsidR="00F8356A">
        <w:rPr>
          <w:sz w:val="22"/>
          <w:szCs w:val="22"/>
        </w:rPr>
        <w:t xml:space="preserve">Shicheng,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eRA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8356A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Agricultural</w:t>
            </w:r>
            <w:r w:rsidR="00F14245">
              <w:rPr>
                <w:sz w:val="22"/>
                <w:szCs w:val="22"/>
              </w:rPr>
              <w:t xml:space="preserve"> University</w:t>
            </w:r>
            <w:r>
              <w:rPr>
                <w:sz w:val="22"/>
                <w:szCs w:val="22"/>
              </w:rPr>
              <w:t xml:space="preserve">, </w:t>
            </w:r>
            <w:r w:rsidRPr="00F8356A">
              <w:rPr>
                <w:sz w:val="22"/>
                <w:szCs w:val="22"/>
              </w:rPr>
              <w:t>Harbin, China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Fudan University</w:t>
            </w:r>
            <w:r w:rsidR="00F8356A">
              <w:rPr>
                <w:sz w:val="22"/>
                <w:szCs w:val="22"/>
              </w:rPr>
              <w:t xml:space="preserve">, </w:t>
            </w:r>
            <w:r w:rsidR="00F8356A" w:rsidRPr="00F8356A">
              <w:rPr>
                <w:sz w:val="22"/>
                <w:szCs w:val="22"/>
              </w:rPr>
              <w:t>Shanghai, China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  <w:r w:rsidR="00F8356A">
              <w:rPr>
                <w:sz w:val="22"/>
                <w:szCs w:val="22"/>
              </w:rPr>
              <w:t>, Houston, TX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7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  <w:r w:rsidR="00F8356A">
              <w:rPr>
                <w:sz w:val="22"/>
                <w:szCs w:val="22"/>
              </w:rPr>
              <w:t>, CA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F8356A" w:rsidRDefault="009C1139" w:rsidP="00F8356A">
      <w:pPr>
        <w:jc w:val="both"/>
        <w:rPr>
          <w:rFonts w:cs="Arial"/>
          <w:color w:val="000000" w:themeColor="text1"/>
          <w:szCs w:val="22"/>
        </w:rPr>
      </w:pPr>
      <w:r w:rsidRPr="000656E9">
        <w:rPr>
          <w:rFonts w:cs="Arial"/>
          <w:szCs w:val="22"/>
        </w:rPr>
        <w:t xml:space="preserve">My research has focused on the </w:t>
      </w:r>
      <w:r w:rsidR="00C11EC4">
        <w:rPr>
          <w:rFonts w:cs="Arial"/>
          <w:szCs w:val="22"/>
        </w:rPr>
        <w:t>dev</w:t>
      </w:r>
      <w:r w:rsidR="00C2777C">
        <w:rPr>
          <w:rFonts w:cs="Arial"/>
          <w:szCs w:val="22"/>
        </w:rPr>
        <w:t xml:space="preserve">elopment and </w:t>
      </w:r>
      <w:r w:rsidR="00C11EC4">
        <w:rPr>
          <w:rFonts w:cs="Arial"/>
          <w:szCs w:val="22"/>
        </w:rPr>
        <w:t xml:space="preserve">analysis of the </w:t>
      </w:r>
      <w:r w:rsidRPr="000656E9">
        <w:rPr>
          <w:rFonts w:cs="Arial"/>
          <w:szCs w:val="22"/>
        </w:rPr>
        <w:t>epigenom</w:t>
      </w:r>
      <w:r w:rsidR="00C2777C">
        <w:rPr>
          <w:rFonts w:cs="Arial"/>
          <w:szCs w:val="22"/>
        </w:rPr>
        <w:t>ic</w:t>
      </w:r>
      <w:r w:rsidRPr="000656E9">
        <w:rPr>
          <w:rFonts w:cs="Arial"/>
          <w:szCs w:val="22"/>
        </w:rPr>
        <w:t xml:space="preserve"> architecture assembly </w:t>
      </w:r>
      <w:r w:rsidR="00C11EC4">
        <w:rPr>
          <w:rFonts w:cs="Arial"/>
          <w:szCs w:val="22"/>
        </w:rPr>
        <w:t xml:space="preserve">of human cells/tissue and </w:t>
      </w:r>
      <w:r w:rsidR="00C2777C">
        <w:rPr>
          <w:rFonts w:cs="Arial"/>
          <w:szCs w:val="22"/>
        </w:rPr>
        <w:t xml:space="preserve">other </w:t>
      </w:r>
      <w:r w:rsidR="00C11EC4">
        <w:rPr>
          <w:rFonts w:cs="Arial"/>
          <w:szCs w:val="22"/>
        </w:rPr>
        <w:t>i</w:t>
      </w:r>
      <w:r w:rsidRPr="000656E9">
        <w:rPr>
          <w:rFonts w:cs="Arial"/>
          <w:szCs w:val="22"/>
        </w:rPr>
        <w:t>mportant model organisms</w:t>
      </w:r>
      <w:r w:rsidR="00C2777C">
        <w:rPr>
          <w:rFonts w:cs="Arial"/>
          <w:szCs w:val="22"/>
        </w:rPr>
        <w:t xml:space="preserve"> using epigenetic- (DNA methylation and miRNA profiles) and </w:t>
      </w:r>
      <w:r w:rsidRPr="000656E9">
        <w:rPr>
          <w:rFonts w:cs="Arial"/>
          <w:szCs w:val="22"/>
        </w:rPr>
        <w:t>genetic</w:t>
      </w:r>
      <w:r w:rsidR="00C2777C">
        <w:rPr>
          <w:rFonts w:cs="Arial"/>
          <w:szCs w:val="22"/>
        </w:rPr>
        <w:t xml:space="preserve"> variant-</w:t>
      </w:r>
      <w:r w:rsidRPr="000656E9">
        <w:rPr>
          <w:rFonts w:cs="Arial"/>
          <w:szCs w:val="22"/>
        </w:rPr>
        <w:t xml:space="preserve"> (</w:t>
      </w:r>
      <w:r w:rsidR="00C2777C">
        <w:rPr>
          <w:rFonts w:cs="Arial"/>
          <w:szCs w:val="22"/>
        </w:rPr>
        <w:t>single-nucleotide polymorphisms (</w:t>
      </w:r>
      <w:r w:rsidRPr="000656E9">
        <w:rPr>
          <w:rFonts w:cs="Arial"/>
          <w:szCs w:val="22"/>
        </w:rPr>
        <w:t>SNP</w:t>
      </w:r>
      <w:r w:rsidR="00A81F66">
        <w:rPr>
          <w:rFonts w:cs="Arial"/>
          <w:szCs w:val="22"/>
        </w:rPr>
        <w:t>s</w:t>
      </w:r>
      <w:r w:rsidR="00C2777C">
        <w:rPr>
          <w:rFonts w:cs="Arial"/>
          <w:szCs w:val="22"/>
        </w:rPr>
        <w:t>) and copy number variant</w:t>
      </w:r>
      <w:r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(</w:t>
      </w:r>
      <w:r w:rsidRPr="000656E9">
        <w:rPr>
          <w:rFonts w:cs="Arial"/>
          <w:szCs w:val="22"/>
        </w:rPr>
        <w:t>CNV</w:t>
      </w:r>
      <w:r w:rsidR="00C2777C">
        <w:rPr>
          <w:rFonts w:cs="Arial"/>
          <w:szCs w:val="22"/>
        </w:rPr>
        <w:t>) screens</w:t>
      </w:r>
      <w:r w:rsidRPr="000656E9">
        <w:rPr>
          <w:rFonts w:cs="Arial"/>
          <w:szCs w:val="22"/>
        </w:rPr>
        <w:t xml:space="preserve">) </w:t>
      </w:r>
      <w:r w:rsidR="00C2777C">
        <w:rPr>
          <w:rFonts w:cs="Arial"/>
          <w:szCs w:val="22"/>
        </w:rPr>
        <w:t xml:space="preserve">based approaches. Through this work, I have </w:t>
      </w:r>
      <w:r w:rsidRPr="000656E9">
        <w:rPr>
          <w:rFonts w:cs="Arial"/>
          <w:szCs w:val="22"/>
        </w:rPr>
        <w:t>discover</w:t>
      </w:r>
      <w:r w:rsidR="00581378">
        <w:rPr>
          <w:rFonts w:cs="Arial"/>
          <w:szCs w:val="22"/>
        </w:rPr>
        <w:t>ed</w:t>
      </w:r>
      <w:r w:rsidRPr="000656E9">
        <w:rPr>
          <w:rFonts w:cs="Arial"/>
          <w:szCs w:val="22"/>
        </w:rPr>
        <w:t xml:space="preserve"> susceptibility factors</w:t>
      </w:r>
      <w:r w:rsidR="00C2777C">
        <w:rPr>
          <w:rFonts w:cs="Arial"/>
          <w:szCs w:val="22"/>
        </w:rPr>
        <w:t xml:space="preserve"> associated with the development and progression of various diseases</w:t>
      </w:r>
      <w:r w:rsidR="00A81F66">
        <w:rPr>
          <w:rFonts w:cs="Arial"/>
          <w:szCs w:val="22"/>
        </w:rPr>
        <w:t>. These disease-susceptibility factors can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</w:t>
      </w:r>
      <w:r w:rsidR="00C2777C">
        <w:rPr>
          <w:rFonts w:cs="Arial"/>
          <w:szCs w:val="22"/>
        </w:rPr>
        <w:t>to further</w:t>
      </w:r>
      <w:r w:rsidRPr="000656E9">
        <w:rPr>
          <w:rFonts w:cs="Arial"/>
          <w:szCs w:val="22"/>
        </w:rPr>
        <w:t xml:space="preserve"> clinical research </w:t>
      </w:r>
      <w:r w:rsidR="00C2777C">
        <w:rPr>
          <w:rFonts w:cs="Arial"/>
          <w:szCs w:val="22"/>
        </w:rPr>
        <w:t>in</w:t>
      </w:r>
      <w:r w:rsidRPr="000656E9">
        <w:rPr>
          <w:rFonts w:cs="Arial"/>
          <w:szCs w:val="22"/>
        </w:rPr>
        <w:t xml:space="preserve"> human complex disease</w:t>
      </w:r>
      <w:r w:rsidR="00C2777C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 xml:space="preserve">, such as lung cancers, thyroid cancer, bladder cancer, liver cancer, ankylosing spondylitis (AS), </w:t>
      </w:r>
      <w:hyperlink r:id="rId8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 xml:space="preserve">, and systemic sclerosis (SSc).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 xml:space="preserve">(i) </w:t>
      </w:r>
      <w:r w:rsidR="007D79DF" w:rsidRPr="000656E9">
        <w:rPr>
          <w:rFonts w:cs="Arial"/>
          <w:szCs w:val="22"/>
        </w:rPr>
        <w:t>the identification of SSc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</w:t>
      </w:r>
      <w:r w:rsidR="00581378" w:rsidRPr="000656E9">
        <w:rPr>
          <w:rFonts w:cs="Arial"/>
          <w:szCs w:val="22"/>
        </w:rPr>
        <w:t xml:space="preserve">solid tissue </w:t>
      </w:r>
      <w:r w:rsidR="007D79DF" w:rsidRPr="000656E9">
        <w:rPr>
          <w:rFonts w:cs="Arial"/>
          <w:szCs w:val="22"/>
        </w:rPr>
        <w:t>human cancer</w:t>
      </w:r>
      <w:r w:rsidR="00C2777C">
        <w:rPr>
          <w:rFonts w:cs="Arial"/>
          <w:szCs w:val="22"/>
        </w:rPr>
        <w:t>s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>origin-tissue mapping for cell-free DNA based on tissue-specific methylation panel</w:t>
      </w:r>
      <w:r w:rsidR="00C2777C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</w:t>
      </w:r>
      <w:r w:rsidR="00C2777C">
        <w:rPr>
          <w:rFonts w:cs="Arial"/>
          <w:szCs w:val="22"/>
        </w:rPr>
        <w:t xml:space="preserve">using </w:t>
      </w:r>
      <w:r w:rsidR="00581378">
        <w:rPr>
          <w:rFonts w:cs="Arial"/>
          <w:szCs w:val="22"/>
        </w:rPr>
        <w:t>genome-wide association studies (</w:t>
      </w:r>
      <w:r w:rsidR="007D79DF" w:rsidRPr="000656E9">
        <w:rPr>
          <w:rFonts w:cs="Arial"/>
          <w:szCs w:val="22"/>
        </w:rPr>
        <w:t>GWAS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and </w:t>
      </w:r>
      <w:r w:rsidR="00581378">
        <w:rPr>
          <w:rFonts w:cs="Arial"/>
          <w:szCs w:val="22"/>
        </w:rPr>
        <w:t>phenome-wide association studies (</w:t>
      </w:r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 xml:space="preserve">assessing the </w:t>
      </w:r>
      <w:r w:rsidR="007D79DF" w:rsidRPr="000656E9">
        <w:rPr>
          <w:rFonts w:cs="Arial"/>
          <w:szCs w:val="22"/>
        </w:rPr>
        <w:t>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</w:t>
      </w:r>
      <w:r w:rsidR="00C2777C">
        <w:rPr>
          <w:rFonts w:cs="Arial"/>
          <w:szCs w:val="22"/>
        </w:rPr>
        <w:t xml:space="preserve">identification, </w:t>
      </w:r>
      <w:r w:rsidR="007D79DF" w:rsidRPr="000656E9">
        <w:rPr>
          <w:rFonts w:cs="Arial"/>
          <w:szCs w:val="22"/>
        </w:rPr>
        <w:t>etiology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>treatment of various human diseases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The ultimate goal of my research </w:t>
      </w:r>
      <w:r w:rsidR="00C2777C">
        <w:rPr>
          <w:rFonts w:cs="Arial"/>
          <w:szCs w:val="22"/>
        </w:rPr>
        <w:t>is</w:t>
      </w:r>
      <w:r w:rsidR="006D07F0" w:rsidRPr="000656E9">
        <w:rPr>
          <w:rFonts w:cs="Arial"/>
          <w:szCs w:val="22"/>
        </w:rPr>
        <w:t xml:space="preserve"> to deve</w:t>
      </w:r>
      <w:r w:rsidR="007D79DF" w:rsidRPr="000656E9">
        <w:rPr>
          <w:rFonts w:cs="Arial"/>
          <w:szCs w:val="22"/>
        </w:rPr>
        <w:t xml:space="preserve">lop widely-applicable </w:t>
      </w:r>
      <w:r w:rsidR="00C2777C">
        <w:rPr>
          <w:rFonts w:cs="Arial"/>
          <w:szCs w:val="22"/>
        </w:rPr>
        <w:t xml:space="preserve">biomarker-based </w:t>
      </w:r>
      <w:r w:rsidR="007D79DF" w:rsidRPr="000656E9">
        <w:rPr>
          <w:rFonts w:cs="Arial"/>
          <w:szCs w:val="22"/>
        </w:rPr>
        <w:t xml:space="preserve">methods for disease diagnosis, </w:t>
      </w:r>
      <w:r w:rsidR="00C40686">
        <w:rPr>
          <w:rFonts w:cs="Arial"/>
          <w:szCs w:val="22"/>
        </w:rPr>
        <w:t xml:space="preserve">disease </w:t>
      </w:r>
      <w:r w:rsidR="007D79DF" w:rsidRPr="000656E9">
        <w:rPr>
          <w:rFonts w:cs="Arial"/>
          <w:szCs w:val="22"/>
        </w:rPr>
        <w:t>subtype identification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and/</w:t>
      </w:r>
      <w:r w:rsidR="007D79DF" w:rsidRPr="000656E9">
        <w:rPr>
          <w:rFonts w:cs="Arial"/>
          <w:szCs w:val="22"/>
        </w:rPr>
        <w:t>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</w:t>
      </w:r>
      <w:r w:rsidR="00C2777C">
        <w:rPr>
          <w:rFonts w:cs="Arial"/>
          <w:szCs w:val="22"/>
        </w:rPr>
        <w:t xml:space="preserve">with </w:t>
      </w:r>
      <w:r w:rsidR="000A6AEF">
        <w:rPr>
          <w:rFonts w:cs="Arial"/>
          <w:szCs w:val="22"/>
        </w:rPr>
        <w:t>different bioinformatics</w:t>
      </w:r>
      <w:r w:rsidR="00C2777C">
        <w:rPr>
          <w:rFonts w:cs="Arial"/>
          <w:szCs w:val="22"/>
        </w:rPr>
        <w:t>-based</w:t>
      </w:r>
      <w:r w:rsidR="000A6AEF">
        <w:rPr>
          <w:rFonts w:cs="Arial"/>
          <w:szCs w:val="22"/>
        </w:rPr>
        <w:t xml:space="preserve"> analys</w:t>
      </w:r>
      <w:r w:rsidR="00C2777C">
        <w:rPr>
          <w:rFonts w:cs="Arial"/>
          <w:szCs w:val="22"/>
        </w:rPr>
        <w:t>e</w:t>
      </w:r>
      <w:r w:rsidR="000A6AEF">
        <w:rPr>
          <w:rFonts w:cs="Arial"/>
          <w:szCs w:val="22"/>
        </w:rPr>
        <w:t>s for genetic variation, epigenetic data (methylation sequencing, ChIP-seq data), text-mining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machine learning analysis </w:t>
      </w:r>
      <w:r w:rsidR="00C2777C">
        <w:rPr>
          <w:rFonts w:cs="Arial"/>
          <w:szCs w:val="22"/>
        </w:rPr>
        <w:t>using</w:t>
      </w:r>
      <w:r w:rsidR="000A6AEF">
        <w:rPr>
          <w:rFonts w:cs="Arial"/>
          <w:szCs w:val="22"/>
        </w:rPr>
        <w:t xml:space="preserve"> Perl, R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Python</w:t>
      </w:r>
      <w:r w:rsidR="00C2777C">
        <w:rPr>
          <w:rFonts w:cs="Arial"/>
          <w:szCs w:val="22"/>
        </w:rPr>
        <w:t xml:space="preserve"> programs</w:t>
      </w:r>
      <w:r w:rsidR="00166A89">
        <w:rPr>
          <w:rFonts w:cs="Arial"/>
          <w:szCs w:val="22"/>
        </w:rPr>
        <w:t xml:space="preserve"> which will serve me well in a broad array of </w:t>
      </w:r>
      <w:r w:rsidR="00581378">
        <w:rPr>
          <w:rFonts w:cs="Arial"/>
          <w:szCs w:val="22"/>
        </w:rPr>
        <w:t>project</w:t>
      </w:r>
      <w:r w:rsidR="00166A89">
        <w:rPr>
          <w:rFonts w:cs="Arial"/>
          <w:szCs w:val="22"/>
        </w:rPr>
        <w:t>s utilizing</w:t>
      </w:r>
      <w:r w:rsidR="00EB6426">
        <w:rPr>
          <w:rFonts w:cs="Arial"/>
          <w:szCs w:val="22"/>
        </w:rPr>
        <w:t xml:space="preserve"> bioinfor</w:t>
      </w:r>
      <w:r w:rsidR="00166A89">
        <w:rPr>
          <w:rFonts w:cs="Arial"/>
          <w:szCs w:val="22"/>
        </w:rPr>
        <w:t>matics and biostatistics analyse</w:t>
      </w:r>
      <w:r w:rsidR="00EB6426">
        <w:rPr>
          <w:rFonts w:cs="Arial"/>
          <w:szCs w:val="22"/>
        </w:rPr>
        <w:t xml:space="preserve">s. </w:t>
      </w:r>
    </w:p>
    <w:p w:rsidR="00F8356A" w:rsidRPr="00C40C6D" w:rsidRDefault="00F8356A" w:rsidP="00F8356A">
      <w:pPr>
        <w:ind w:left="360"/>
        <w:contextualSpacing/>
        <w:jc w:val="both"/>
        <w:rPr>
          <w:rFonts w:cs="Arial"/>
          <w:color w:val="FFFFFF" w:themeColor="background1"/>
          <w:szCs w:val="22"/>
        </w:rPr>
      </w:pPr>
    </w:p>
    <w:p w:rsidR="0073081F" w:rsidRPr="00F8356A" w:rsidRDefault="00536406" w:rsidP="00F8356A">
      <w:pPr>
        <w:contextualSpacing/>
        <w:rPr>
          <w:b/>
        </w:rPr>
      </w:pPr>
      <w:r w:rsidRPr="00F8356A">
        <w:rPr>
          <w:rFonts w:cs="Arial"/>
          <w:b/>
        </w:rPr>
        <w:fldChar w:fldCharType="begin"/>
      </w:r>
      <w:r w:rsidRPr="00F8356A">
        <w:rPr>
          <w:rFonts w:cs="Arial"/>
          <w:b/>
        </w:rPr>
        <w:instrText xml:space="preserve"> ADDIN EN.REFLIST </w:instrText>
      </w:r>
      <w:r w:rsidRPr="00F8356A">
        <w:rPr>
          <w:rFonts w:cs="Arial"/>
          <w:b/>
        </w:rPr>
        <w:fldChar w:fldCharType="end"/>
      </w:r>
      <w:r w:rsidR="0073081F" w:rsidRPr="00F8356A">
        <w:rPr>
          <w:b/>
        </w:rPr>
        <w:t>B. Positions and Honors</w:t>
      </w:r>
    </w:p>
    <w:p w:rsidR="0073081F" w:rsidRPr="00B42C60" w:rsidRDefault="0073081F" w:rsidP="00F8356A">
      <w:pPr>
        <w:pStyle w:val="Heading2"/>
        <w:contextualSpacing/>
      </w:pPr>
      <w:r w:rsidRPr="00B42C60">
        <w:t>Positions and Employment</w:t>
      </w:r>
    </w:p>
    <w:p w:rsidR="0073081F" w:rsidRDefault="00536406" w:rsidP="00F8356A">
      <w:pPr>
        <w:ind w:left="1800" w:hanging="1800"/>
        <w:contextualSpacing/>
      </w:pPr>
      <w:r>
        <w:t>2015-2015</w:t>
      </w:r>
      <w:r w:rsidR="00F8356A">
        <w:tab/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F8356A">
      <w:pPr>
        <w:ind w:left="1800" w:hanging="1800"/>
        <w:contextualSpacing/>
      </w:pPr>
      <w:r>
        <w:t>2015</w:t>
      </w:r>
      <w:r w:rsidR="00825831">
        <w:t>-20</w:t>
      </w:r>
      <w:r>
        <w:t>17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F8356A">
      <w:pPr>
        <w:ind w:left="1800" w:hanging="1800"/>
        <w:contextualSpacing/>
      </w:pPr>
      <w:r>
        <w:t>2017</w:t>
      </w:r>
      <w:r w:rsidR="00C65233">
        <w:t>-</w:t>
      </w:r>
      <w:r w:rsidR="0000148C">
        <w:t>Pres</w:t>
      </w:r>
      <w:r w:rsidR="00F8356A">
        <w:t>ent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406C73" w:rsidRPr="004F020D" w:rsidRDefault="0073081F" w:rsidP="004F020D">
      <w:pPr>
        <w:pStyle w:val="Heading2"/>
      </w:pPr>
      <w:r w:rsidRPr="00A83312">
        <w:t>Other Experience and Professional Memberships</w:t>
      </w:r>
    </w:p>
    <w:p w:rsidR="004F020D" w:rsidRPr="00EF2016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2011-2014</w:t>
      </w:r>
      <w:r>
        <w:rPr>
          <w:szCs w:val="22"/>
        </w:rPr>
        <w:tab/>
        <w:t>Internship, I</w:t>
      </w:r>
      <w:r w:rsidRPr="00EF2016">
        <w:rPr>
          <w:szCs w:val="22"/>
        </w:rPr>
        <w:t>nstitute of Rheumatology, Immunology and Allergy,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  <w:t xml:space="preserve">Internship, </w:t>
      </w:r>
      <w:r w:rsidRPr="004F020D">
        <w:rPr>
          <w:szCs w:val="22"/>
        </w:rPr>
        <w:t>CAS-MPG Partner Institute for Computational Biology,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</w:r>
      <w:r w:rsidRPr="004F020D">
        <w:rPr>
          <w:szCs w:val="22"/>
        </w:rPr>
        <w:t>Visiting Scholar, University of Texas Health Science Center at Houston, Houston, TX</w:t>
      </w:r>
    </w:p>
    <w:p w:rsidR="00EF2016" w:rsidRPr="00EF2016" w:rsidRDefault="00252D16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2013-2015</w:t>
      </w:r>
      <w:r w:rsidR="004F020D">
        <w:rPr>
          <w:szCs w:val="22"/>
        </w:rPr>
        <w:tab/>
      </w:r>
      <w:r w:rsidR="00EF2016">
        <w:rPr>
          <w:szCs w:val="22"/>
        </w:rPr>
        <w:t>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73081F" w:rsidRPr="00A83312" w:rsidRDefault="0073081F" w:rsidP="0073081F">
      <w:pPr>
        <w:pStyle w:val="Heading2"/>
      </w:pPr>
      <w:r w:rsidRPr="00A83312">
        <w:lastRenderedPageBreak/>
        <w:t>Honors</w:t>
      </w:r>
    </w:p>
    <w:p w:rsidR="004F020D" w:rsidRDefault="00DA5EE7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 xml:space="preserve">2007          </w:t>
      </w:r>
      <w:r w:rsidR="004F020D" w:rsidRPr="0035743A">
        <w:rPr>
          <w:szCs w:val="22"/>
        </w:rPr>
        <w:t>Second prize of National Mathematical Modeling Contest in Heilongjiang province, Harbin,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</w:t>
      </w:r>
      <w:r w:rsidR="00DA5EE7">
        <w:rPr>
          <w:szCs w:val="22"/>
        </w:rPr>
        <w:t xml:space="preserve">          </w:t>
      </w:r>
      <w:r w:rsidRPr="004F020D">
        <w:rPr>
          <w:szCs w:val="22"/>
        </w:rPr>
        <w:t>Silver award of “Cup of Challenge” for College Students’ In</w:t>
      </w:r>
      <w:r w:rsidR="00DA5EE7">
        <w:rPr>
          <w:szCs w:val="22"/>
        </w:rPr>
        <w:t xml:space="preserve">novative Undertaking Contest, </w:t>
      </w:r>
      <w:r w:rsidRPr="004F020D">
        <w:rPr>
          <w:szCs w:val="22"/>
        </w:rPr>
        <w:t>Shanghai</w:t>
      </w:r>
    </w:p>
    <w:p w:rsidR="00EF2016" w:rsidRPr="0035743A" w:rsidRDefault="00252D16" w:rsidP="004F020D">
      <w:pPr>
        <w:ind w:left="1800" w:hanging="1800"/>
        <w:jc w:val="both"/>
        <w:rPr>
          <w:szCs w:val="22"/>
        </w:rPr>
      </w:pPr>
      <w:r w:rsidRPr="0035743A">
        <w:rPr>
          <w:szCs w:val="22"/>
        </w:rPr>
        <w:t>2014</w:t>
      </w:r>
      <w:r w:rsidR="00DA5EE7">
        <w:rPr>
          <w:szCs w:val="22"/>
        </w:rPr>
        <w:t xml:space="preserve">       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166A89" w:rsidP="0035743A">
      <w:pPr>
        <w:numPr>
          <w:ilvl w:val="0"/>
          <w:numId w:val="2"/>
        </w:numPr>
        <w:jc w:val="both"/>
        <w:rPr>
          <w:b/>
          <w:u w:val="single"/>
        </w:rPr>
      </w:pPr>
      <w:r>
        <w:rPr>
          <w:b/>
          <w:u w:val="single"/>
        </w:rPr>
        <w:t>Identification of autoimmune d</w:t>
      </w:r>
      <w:r w:rsidR="0035743A" w:rsidRPr="0035743A">
        <w:rPr>
          <w:b/>
          <w:u w:val="single"/>
        </w:rPr>
        <w:t>isease</w:t>
      </w:r>
      <w:r>
        <w:rPr>
          <w:b/>
          <w:u w:val="single"/>
        </w:rPr>
        <w:t xml:space="preserve"> susceptibility genetics</w:t>
      </w:r>
      <w:r w:rsidR="00AE4456" w:rsidRPr="0035743A">
        <w:rPr>
          <w:b/>
          <w:u w:val="single"/>
        </w:rPr>
        <w:t xml:space="preserve">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4F020D">
        <w:t>y</w:t>
      </w:r>
      <w:r w:rsidRPr="00CC4B0F">
        <w:t xml:space="preserve"> in my career, I </w:t>
      </w:r>
      <w:r w:rsidR="0035743A" w:rsidRPr="00CC4B0F">
        <w:t xml:space="preserve">investigated </w:t>
      </w:r>
      <w:r w:rsidR="00166A89">
        <w:t>genetic variants</w:t>
      </w:r>
      <w:r w:rsidR="0035743A" w:rsidRPr="00CC4B0F">
        <w:t xml:space="preserve"> in</w:t>
      </w:r>
      <w:r w:rsidR="00A81F66">
        <w:t>volved in</w:t>
      </w:r>
      <w:r w:rsidR="0035743A" w:rsidRPr="00CC4B0F">
        <w:t xml:space="preserve"> systemic sclerosis </w:t>
      </w:r>
      <w:r w:rsidR="004F020D">
        <w:t xml:space="preserve">(SSc) </w:t>
      </w:r>
      <w:r w:rsidR="0035743A" w:rsidRPr="00CC4B0F">
        <w:t xml:space="preserve">and </w:t>
      </w:r>
      <w:r w:rsidR="0035743A">
        <w:t xml:space="preserve">rheumatoid arthritis within </w:t>
      </w:r>
      <w:r w:rsidR="004F020D">
        <w:t xml:space="preserve">the </w:t>
      </w:r>
      <w:r w:rsidR="0035743A">
        <w:t>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>multiple candidate pre-selection method</w:t>
      </w:r>
      <w:r w:rsidR="004F020D">
        <w:t xml:space="preserve"> (</w:t>
      </w:r>
      <w:r w:rsidR="004F020D" w:rsidRPr="00CC4B0F">
        <w:t>SNP and CNV</w:t>
      </w:r>
      <w:r w:rsidR="004F020D">
        <w:t xml:space="preserve"> screens</w:t>
      </w:r>
      <w:r w:rsidR="004F020D" w:rsidRPr="00CC4B0F">
        <w:t>)</w:t>
      </w:r>
      <w:r w:rsidR="0035743A">
        <w:t xml:space="preserve">, I identified </w:t>
      </w:r>
      <w:r w:rsidR="00C11EC4">
        <w:t xml:space="preserve">multiple </w:t>
      </w:r>
      <w:r w:rsidR="00D0131B">
        <w:t>s</w:t>
      </w:r>
      <w:r w:rsidR="0035743A" w:rsidRPr="0035743A">
        <w:t>usceptibility genes</w:t>
      </w:r>
      <w:r w:rsidR="00C11EC4">
        <w:t>,</w:t>
      </w:r>
      <w:r w:rsidR="0035743A" w:rsidRPr="0035743A">
        <w:t xml:space="preserve">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SSc,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166A89">
        <w:t xml:space="preserve"> genetic variants</w:t>
      </w:r>
      <w:r w:rsidR="00CC4B0F" w:rsidRPr="00CC4B0F">
        <w:t xml:space="preserve"> in miRNA </w:t>
      </w:r>
      <w:r w:rsidR="00D0131B">
        <w:t>for</w:t>
      </w:r>
      <w:r w:rsidR="00CC4B0F" w:rsidRPr="00CC4B0F">
        <w:t xml:space="preserve"> human cancer and identified miR-4293 </w:t>
      </w:r>
      <w:r w:rsidR="00166A89">
        <w:t xml:space="preserve">as being significantly </w:t>
      </w:r>
      <w:r w:rsidR="004F020D">
        <w:t>associated with</w:t>
      </w:r>
      <w:r w:rsidR="00CC4B0F" w:rsidRPr="00CC4B0F">
        <w:t xml:space="preserve"> non-small cell lung cancer, </w:t>
      </w:r>
      <w:r w:rsidR="00D0131B">
        <w:t>and</w:t>
      </w:r>
      <w:hyperlink r:id="rId9" w:history="1">
        <w:r w:rsidR="00CC4B0F">
          <w:t> miR-196a2/</w:t>
        </w:r>
        <w:r w:rsidR="00CC4B0F" w:rsidRPr="00CC4B0F">
          <w:t>miR-499</w:t>
        </w:r>
      </w:hyperlink>
      <w:r w:rsidR="00166A89">
        <w:t xml:space="preserve"> involved in</w:t>
      </w:r>
      <w:r w:rsidR="00CC4B0F">
        <w:t xml:space="preserve"> </w:t>
      </w:r>
      <w:hyperlink r:id="rId10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 xml:space="preserve">These findings have provided much needed molecular insight into the role of </w:t>
      </w:r>
      <w:r w:rsidR="004F020D">
        <w:t xml:space="preserve">miRNA </w:t>
      </w:r>
      <w:r w:rsidR="00D0131B">
        <w:t>regulation and genetic variants in</w:t>
      </w:r>
      <w:r w:rsidR="004F020D">
        <w:t>volved in</w:t>
      </w:r>
      <w:r w:rsidR="00D0131B">
        <w:t xml:space="preserve"> the</w:t>
      </w:r>
      <w:r w:rsidR="00166A89">
        <w:t>se cancer etiologies</w:t>
      </w:r>
      <w:r w:rsidR="00D0131B">
        <w:t>.</w:t>
      </w:r>
    </w:p>
    <w:p w:rsidR="00166A89" w:rsidRDefault="00166A89" w:rsidP="005F7BE6">
      <w:pPr>
        <w:spacing w:line="72" w:lineRule="auto"/>
        <w:ind w:left="360"/>
        <w:jc w:val="both"/>
      </w:pP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>Huang, L</w:t>
      </w:r>
      <w:r w:rsidRPr="005F7BE6">
        <w:rPr>
          <w:vertAlign w:val="superscript"/>
        </w:rPr>
        <w:t>ǂ</w:t>
      </w:r>
      <w:r w:rsidRPr="004F020D">
        <w:t>, Y. Li</w:t>
      </w:r>
      <w:r w:rsidRPr="005F7BE6">
        <w:rPr>
          <w:vertAlign w:val="superscript"/>
        </w:rPr>
        <w:t>ǂ</w:t>
      </w:r>
      <w:r w:rsidRPr="004F020D">
        <w:t xml:space="preserve">, </w:t>
      </w:r>
      <w:r w:rsidRPr="0035475A">
        <w:rPr>
          <w:b/>
        </w:rPr>
        <w:t>S. Guo</w:t>
      </w:r>
      <w:r w:rsidRPr="005F7BE6">
        <w:rPr>
          <w:vertAlign w:val="superscript"/>
        </w:rPr>
        <w:t>ǂ</w:t>
      </w:r>
      <w:r w:rsidRPr="004F020D">
        <w:t>, Y. Sun, C. Zhang, Y. Bai, S. Li, F. Yang, M. Zhao, B. Wang, W. Yu, C.C. Khor, and X. Li, Different hereditary contribution of the CFH gene between polypoidal choroidal vasculopathy and age-related macular degeneration in Chinese Han people. Invest Ophthalmol Vis Sci, 2014. 55(4): p. 2534-8. (</w:t>
      </w:r>
      <w:r w:rsidRPr="005F7BE6">
        <w:rPr>
          <w:vertAlign w:val="superscript"/>
        </w:rPr>
        <w:t>ǂ</w:t>
      </w:r>
      <w:r w:rsidRPr="004F020D">
        <w:t>Contributed equally)</w:t>
      </w: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 xml:space="preserve">Shen, F., J. Chen, </w:t>
      </w:r>
      <w:r w:rsidRPr="0035475A">
        <w:rPr>
          <w:b/>
        </w:rPr>
        <w:t>S. Guo</w:t>
      </w:r>
      <w:r w:rsidRPr="004F020D">
        <w:t>, Y. Zhou, Y. Zheng, Y. Yang, J. Zhang, X. Wang, C. Wang, D. Zhao, M. Wang, M. Zhu, L. Fan, J. Xiang, Y. Xia, Q. Wei, L. Jin, and J. Wang, Genetic variants in miR-196a2 and miR-499 are associated with susceptibility to esophageal squamous cell carcinoma in Chinese Han population. Tumour Biol, 2016. 37(4): p. 4777-84.</w:t>
      </w:r>
    </w:p>
    <w:p w:rsidR="007E07FF" w:rsidRPr="007E07FF" w:rsidRDefault="008D07D0" w:rsidP="007E07FF">
      <w:pPr>
        <w:pStyle w:val="ListParagraph"/>
        <w:numPr>
          <w:ilvl w:val="1"/>
          <w:numId w:val="2"/>
        </w:numPr>
      </w:pPr>
      <w:r w:rsidRPr="007E07FF">
        <w:rPr>
          <w:b/>
        </w:rPr>
        <w:t>Guo, S</w:t>
      </w:r>
      <w:r w:rsidRPr="00920270">
        <w:t xml:space="preserve">., Y. Li, Y. Wang, H. Chu, Y. Chen, Q. Liu, G. Guo, W. Tu, W. Wu, H. Zou, L. Yang, R. Xiao, Y. Ma, F. Zhang, M. Xiong, L. Jin, X. Zhou, and J. Wang, Copy Number Variation of HLA-DQA1 and APOBEC3A/3B Contribute to the Susceptibility of Systemic Sclerosis in the Chinese Han Population. </w:t>
      </w:r>
      <w:r w:rsidRPr="007E07FF">
        <w:t>J Rheumatol</w:t>
      </w:r>
      <w:r w:rsidRPr="00920270">
        <w:t>, 2016. 43(5): p. 880-6.</w:t>
      </w:r>
    </w:p>
    <w:p w:rsidR="007E07FF" w:rsidRPr="00920270" w:rsidRDefault="007E07FF" w:rsidP="007E07FF">
      <w:pPr>
        <w:pStyle w:val="ListParagraph"/>
        <w:numPr>
          <w:ilvl w:val="1"/>
          <w:numId w:val="2"/>
        </w:numPr>
      </w:pPr>
      <w:r w:rsidRPr="007E07FF">
        <w:rPr>
          <w:b/>
        </w:rPr>
        <w:t>Guo, S</w:t>
      </w:r>
      <w:r w:rsidRPr="005F7BE6">
        <w:rPr>
          <w:vertAlign w:val="superscript"/>
        </w:rPr>
        <w:t>ǂ</w:t>
      </w:r>
      <w:r w:rsidRPr="007E07FF">
        <w:t>, S. Jiang</w:t>
      </w:r>
      <w:r w:rsidRPr="005F7BE6">
        <w:rPr>
          <w:vertAlign w:val="superscript"/>
        </w:rPr>
        <w:t>ǂ</w:t>
      </w:r>
      <w:r w:rsidRPr="007E07FF">
        <w:t xml:space="preserve">, N. Epperla, Y. Ma, M. Maadooliat, Z. Ye, B. Olson, M. Wang, T. Kitchner, J. Joyce, R. Stenn, J.J. Mazza, J.K. Meece, W. Wu, L. Jin, J.A. Smith, J. Wang, S.J. Schrodi (2019). A Gene-Based Recessive Diplotype Exome Scan Discovers FGF6, a Novel Hepcidin-Regulating Iron Metabolism Gene. Blood,133(88-98) </w:t>
      </w:r>
    </w:p>
    <w:p w:rsidR="0073081F" w:rsidRDefault="0073081F" w:rsidP="00166A89">
      <w:pPr>
        <w:spacing w:line="144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>the epigenetic</w:t>
      </w:r>
      <w:r w:rsidR="005F7BE6">
        <w:t>s</w:t>
      </w:r>
      <w:r w:rsidR="008D07D0">
        <w:t xml:space="preserve"> </w:t>
      </w:r>
      <w:r w:rsidR="005F7BE6">
        <w:t xml:space="preserve">of </w:t>
      </w:r>
      <w:r w:rsidR="008D07D0">
        <w:t>human disease</w:t>
      </w:r>
      <w:r w:rsidR="0035475A">
        <w:t xml:space="preserve"> with a particular focus</w:t>
      </w:r>
      <w:r>
        <w:t xml:space="preserve"> on</w:t>
      </w:r>
      <w:r w:rsidR="008D07D0">
        <w:t xml:space="preserve"> DNA methylation. I participated </w:t>
      </w:r>
      <w:r w:rsidR="0035475A">
        <w:t xml:space="preserve">in </w:t>
      </w:r>
      <w:r w:rsidR="008D07D0">
        <w:t xml:space="preserve">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</w:t>
      </w:r>
      <w:r w:rsidR="0035475A">
        <w:t xml:space="preserve"> a model of</w:t>
      </w:r>
      <w:r w:rsidR="008D07D0">
        <w:t xml:space="preserve"> the epigenome </w:t>
      </w:r>
      <w:r w:rsidR="008D07D0" w:rsidRPr="00BA0FFB">
        <w:t xml:space="preserve">architecture for human </w:t>
      </w:r>
      <w:r w:rsidR="0035475A">
        <w:t xml:space="preserve">cells and tissues under </w:t>
      </w:r>
      <w:r w:rsidR="008D07D0" w:rsidRPr="00BA0FFB">
        <w:t>normal and disease</w:t>
      </w:r>
      <w:r w:rsidR="0035475A">
        <w:t xml:space="preserve"> conditions</w:t>
      </w:r>
      <w:r>
        <w:t>.</w:t>
      </w:r>
      <w:r w:rsidR="008D07D0" w:rsidRPr="00BA0FFB">
        <w:t xml:space="preserve"> </w:t>
      </w:r>
      <w:r w:rsidR="0035475A">
        <w:t xml:space="preserve">Notable work includes </w:t>
      </w:r>
      <w:r>
        <w:t>evaluat</w:t>
      </w:r>
      <w:r w:rsidR="0035475A">
        <w:t>ing the</w:t>
      </w:r>
      <w:r>
        <w:t xml:space="preserve"> </w:t>
      </w:r>
      <w:r w:rsidR="008D07D0" w:rsidRPr="00BA0FFB">
        <w:t>genomic methylation profile</w:t>
      </w:r>
      <w:r w:rsidR="0035475A">
        <w:t>s</w:t>
      </w:r>
      <w:r w:rsidR="008D07D0" w:rsidRPr="00BA0FFB">
        <w:t xml:space="preserve"> (methylome</w:t>
      </w:r>
      <w:r w:rsidR="0035475A">
        <w:t>s</w:t>
      </w:r>
      <w:r w:rsidR="008D07D0" w:rsidRPr="00BA0FFB">
        <w:t xml:space="preserve">) for normal human blood cells, animal model ‘silk’, </w:t>
      </w:r>
      <w:r w:rsidR="00BA0FFB" w:rsidRPr="00BA0FFB">
        <w:t>CD4+ T-cells of</w:t>
      </w:r>
      <w:r w:rsidR="0035475A">
        <w:t xml:space="preserve"> patients with</w:t>
      </w:r>
      <w:r w:rsidR="00BA0FFB" w:rsidRPr="00BA0FFB">
        <w:t xml:space="preserve"> </w:t>
      </w:r>
      <w:hyperlink r:id="rId11" w:history="1">
        <w:r w:rsidR="00BA0FFB" w:rsidRPr="00BA0FFB">
          <w:t>rheumatoid arthritis</w:t>
        </w:r>
      </w:hyperlink>
      <w:r w:rsidR="00BA0FFB">
        <w:t xml:space="preserve">, </w:t>
      </w:r>
      <w:r w:rsidR="00BA0FFB" w:rsidRPr="00BA0FFB">
        <w:t>pancreatic cancer</w:t>
      </w:r>
      <w:r w:rsidR="00C11EC4">
        <w:t xml:space="preserve"> cells</w:t>
      </w:r>
      <w:r w:rsidR="0035475A">
        <w:t>,</w:t>
      </w:r>
      <w:r w:rsidR="00BA0FFB" w:rsidRPr="00BA0FFB">
        <w:t xml:space="preserve"> and hepatocellular carcinoma </w:t>
      </w:r>
      <w:r w:rsidR="00C11EC4">
        <w:t xml:space="preserve">cells </w:t>
      </w:r>
      <w:r w:rsidR="00BA0FFB" w:rsidRPr="00BA0FFB">
        <w:t>with different methylation method</w:t>
      </w:r>
      <w:r>
        <w:t>s</w:t>
      </w:r>
      <w:r w:rsidR="00C11EC4">
        <w:t>,</w:t>
      </w:r>
      <w:r w:rsidR="00BA0FFB" w:rsidRPr="00BA0FFB">
        <w:t xml:space="preserve"> such as BS-seq and MBD-seq. </w:t>
      </w:r>
    </w:p>
    <w:p w:rsidR="00166A89" w:rsidRDefault="00166A89" w:rsidP="005F7BE6">
      <w:pPr>
        <w:spacing w:line="72" w:lineRule="auto"/>
        <w:ind w:left="360"/>
        <w:jc w:val="both"/>
      </w:pP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>Guo, 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Q. 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>Mod Rheumatol</w:t>
      </w:r>
      <w:r w:rsidRPr="00E61D6C">
        <w:t>, 2017. 27(3): p. 441-447.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F. 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H. Zhang, B. Qiu, J. Geng, J. Gu,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920270">
        <w:rPr>
          <w:i/>
        </w:rPr>
        <w:t>Clin Epigenetics</w:t>
      </w:r>
      <w:r w:rsidRPr="00E61D6C">
        <w:t>, 2014. 6(1): p. 30.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H. 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J. Gu, W. Wang, N. Tang, X. Zhou and J. Yu, High-frequency aberrantly methylated targets in pancreatic adenocarcinoma identified via global DNA methylation analysis using methylCap-seq. </w:t>
      </w:r>
      <w:r w:rsidRPr="00920270">
        <w:rPr>
          <w:i/>
        </w:rPr>
        <w:t>Clin Epigenetics</w:t>
      </w:r>
      <w:r w:rsidRPr="00E61D6C">
        <w:t>, 2014. 6(1): p. 18.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.,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Z. Huang, T. Zhu, H. Zhang, J. Gu, Y. He, W. Wang, K. Ma, J. Wang, and J. Yu, Methylcap-seq reveals novel DNA methylation markers for the diagnosis and recurrence </w:t>
      </w:r>
      <w:r w:rsidRPr="00E61D6C">
        <w:lastRenderedPageBreak/>
        <w:t xml:space="preserve">prediction of bladder cancer in a Chinese population. </w:t>
      </w:r>
      <w:r w:rsidRPr="00920270">
        <w:rPr>
          <w:i/>
        </w:rPr>
        <w:t>PloS one</w:t>
      </w:r>
      <w:r w:rsidRPr="00E61D6C">
        <w:t>, 2012. 7(4): p. e35175.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</w:t>
      </w:r>
      <w:r w:rsidR="0035475A">
        <w:rPr>
          <w:b/>
          <w:u w:val="single"/>
        </w:rPr>
        <w:t xml:space="preserve">their </w:t>
      </w:r>
      <w:r w:rsidR="00166A89">
        <w:rPr>
          <w:b/>
          <w:u w:val="single"/>
        </w:rPr>
        <w:t>use in</w:t>
      </w:r>
      <w:r w:rsidR="0035475A">
        <w:rPr>
          <w:b/>
          <w:u w:val="single"/>
        </w:rPr>
        <w:t xml:space="preserve"> </w:t>
      </w:r>
      <w:r w:rsidR="00063CC6">
        <w:rPr>
          <w:b/>
          <w:u w:val="single"/>
        </w:rPr>
        <w:t>diagnosi</w:t>
      </w:r>
      <w:r w:rsidR="0035475A">
        <w:rPr>
          <w:b/>
          <w:u w:val="single"/>
        </w:rPr>
        <w:t xml:space="preserve">ng and treating </w:t>
      </w:r>
      <w:r w:rsidRPr="008D07D0">
        <w:rPr>
          <w:b/>
          <w:u w:val="single"/>
        </w:rPr>
        <w:t>complex diseases.</w:t>
      </w:r>
      <w:r>
        <w:rPr>
          <w:b/>
        </w:rPr>
        <w:t xml:space="preserve"> </w:t>
      </w:r>
    </w:p>
    <w:p w:rsidR="00A734DE" w:rsidRDefault="0053037D" w:rsidP="00166A89">
      <w:pPr>
        <w:ind w:left="360"/>
        <w:jc w:val="both"/>
      </w:pPr>
      <w:r>
        <w:t xml:space="preserve">DNA methylation </w:t>
      </w:r>
      <w:r w:rsidR="002569A4">
        <w:t xml:space="preserve">is known </w:t>
      </w:r>
      <w:r>
        <w:t>to be aberrant in the early stage</w:t>
      </w:r>
      <w:r w:rsidR="002569A4">
        <w:t>s</w:t>
      </w:r>
      <w:r>
        <w:t xml:space="preserve"> of cancer</w:t>
      </w:r>
      <w:r w:rsidR="00A734DE">
        <w:t>. W</w:t>
      </w:r>
      <w:r>
        <w:t xml:space="preserve">e identified </w:t>
      </w:r>
      <w:r w:rsidR="002569A4">
        <w:t xml:space="preserve">a </w:t>
      </w:r>
      <w:r>
        <w:t xml:space="preserve">large number of methylation-based markers </w:t>
      </w:r>
      <w:r w:rsidR="002569A4">
        <w:t xml:space="preserve">with diagnostic and prognostic implications </w:t>
      </w:r>
      <w:r>
        <w:t>for non-small cell lung cancer, bladder cancer</w:t>
      </w:r>
      <w:r w:rsidR="00C11EC4">
        <w:t>,</w:t>
      </w:r>
      <w:r>
        <w:t xml:space="preserve"> and pancreatic cancer. Since DNA methylation has different patterns for different tissue types, we proposed a prediction model to map the origin of cell-free DNA fragments based on tissue-specific methylation signals</w:t>
      </w:r>
      <w:r w:rsidR="002569A4">
        <w:t>.</w:t>
      </w:r>
      <w:r>
        <w:t xml:space="preserve"> </w:t>
      </w:r>
      <w:r w:rsidR="002569A4">
        <w:t>This model</w:t>
      </w:r>
      <w:r>
        <w:t xml:space="preserve"> provide</w:t>
      </w:r>
      <w:r w:rsidR="002569A4">
        <w:t>s</w:t>
      </w:r>
      <w:r w:rsidR="0092655C">
        <w:t xml:space="preserve"> a potential </w:t>
      </w:r>
      <w:r w:rsidR="0092655C" w:rsidRPr="00BA0FFB">
        <w:t>non-invasive</w:t>
      </w:r>
      <w:r w:rsidR="0092655C">
        <w:t xml:space="preserve"> </w:t>
      </w:r>
      <w:r>
        <w:t xml:space="preserve">approach </w:t>
      </w:r>
      <w:r w:rsidR="0092655C">
        <w:t xml:space="preserve">for the diagnosis of solid </w:t>
      </w:r>
      <w:r>
        <w:t>cancer</w:t>
      </w:r>
      <w:r w:rsidR="00C11EC4">
        <w:t>s</w:t>
      </w:r>
      <w:r>
        <w:t xml:space="preserve">. In my current investigation, I am </w:t>
      </w:r>
      <w:r w:rsidR="002569A4" w:rsidRPr="002569A4">
        <w:t>assess</w:t>
      </w:r>
      <w:r w:rsidR="002569A4">
        <w:t>ing the</w:t>
      </w:r>
      <w:r w:rsidR="002569A4" w:rsidRPr="002569A4">
        <w:t xml:space="preserve"> interaction effects </w:t>
      </w:r>
      <w:r w:rsidR="002569A4">
        <w:t>of genetic variants with epigenetic variations in human complex disease</w:t>
      </w:r>
      <w:r w:rsidR="00C11EC4">
        <w:t>s</w:t>
      </w:r>
      <w:r w:rsidR="002569A4">
        <w:t xml:space="preserve"> </w:t>
      </w:r>
      <w:r>
        <w:t>and apply</w:t>
      </w:r>
      <w:r w:rsidR="002569A4">
        <w:t>ing</w:t>
      </w:r>
      <w:r>
        <w:t xml:space="preserve"> th</w:t>
      </w:r>
      <w:r w:rsidR="002569A4">
        <w:t>e</w:t>
      </w:r>
      <w:r>
        <w:t xml:space="preserve">se findings to </w:t>
      </w:r>
      <w:r w:rsidR="002569A4">
        <w:t xml:space="preserve">the </w:t>
      </w:r>
      <w:r>
        <w:t>diagnosis and identification</w:t>
      </w:r>
      <w:r w:rsidR="002569A4">
        <w:t xml:space="preserve"> of disease subtypes</w:t>
      </w:r>
      <w:r>
        <w:t xml:space="preserve">.  </w:t>
      </w:r>
    </w:p>
    <w:p w:rsidR="005F7BE6" w:rsidRDefault="005F7BE6" w:rsidP="005F7BE6">
      <w:pPr>
        <w:spacing w:line="72" w:lineRule="auto"/>
        <w:ind w:left="360"/>
        <w:jc w:val="both"/>
      </w:pPr>
    </w:p>
    <w:p w:rsidR="00B72B3D" w:rsidRPr="00E61D6C" w:rsidRDefault="00B72B3D" w:rsidP="00B72B3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Bao, J. Zhu, X. Wang, J. Wu, Y. Li, W. Pu, Y. Liu, Z. Jiang, Y. Ma, X. Chen, M. Xiong, L. Jin, and J. Wang, Identification and validation of the methylation biomarkers of non-small cell lung cancer (NSCLC). </w:t>
      </w:r>
      <w:r w:rsidRPr="003D064F">
        <w:rPr>
          <w:i/>
        </w:rPr>
        <w:t>Clin Epigenetics</w:t>
      </w:r>
      <w:r w:rsidRPr="00E61D6C">
        <w:t>, 2015. 7: p. 3.</w:t>
      </w:r>
    </w:p>
    <w:p w:rsidR="00C11EC4" w:rsidRPr="00E61D6C" w:rsidRDefault="00C11EC4" w:rsidP="00C11EC4">
      <w:pPr>
        <w:numPr>
          <w:ilvl w:val="1"/>
          <w:numId w:val="2"/>
        </w:numPr>
      </w:pPr>
      <w:r w:rsidRPr="00E61D6C">
        <w:t xml:space="preserve">Geng, X., W. Pu, Y. Tan, Z. Lu, A. Wang, L. Tan, S. Chen, </w:t>
      </w:r>
      <w:r w:rsidRPr="00E61D6C">
        <w:rPr>
          <w:b/>
        </w:rPr>
        <w:t>S. Guo</w:t>
      </w:r>
      <w:r w:rsidR="00D92E76" w:rsidRPr="00D92E76">
        <w:rPr>
          <w:b/>
          <w:vertAlign w:val="superscript"/>
        </w:rPr>
        <w:t>#</w:t>
      </w:r>
      <w:r w:rsidRPr="00E61D6C">
        <w:t>, J. Wang</w:t>
      </w:r>
      <w:r w:rsidR="00D92E76" w:rsidRPr="00D92E76">
        <w:rPr>
          <w:b/>
          <w:vertAlign w:val="superscript"/>
        </w:rPr>
        <w:t>#</w:t>
      </w:r>
      <w:r w:rsidRPr="00E61D6C">
        <w:t>, and X. Chen</w:t>
      </w:r>
      <w:r w:rsidR="00D92E76" w:rsidRPr="00D92E76">
        <w:rPr>
          <w:b/>
          <w:vertAlign w:val="superscript"/>
        </w:rPr>
        <w:t>#</w:t>
      </w:r>
      <w:r w:rsidRPr="00E61D6C">
        <w:t xml:space="preserve">, Quantitative assessment of </w:t>
      </w:r>
      <w:r w:rsidRPr="00EB6426">
        <w:t>the</w:t>
      </w:r>
      <w:r w:rsidRPr="00C11EC4">
        <w:t xml:space="preserve"> </w:t>
      </w:r>
      <w:r w:rsidRPr="00E61D6C">
        <w:t xml:space="preserve">diagnostic role of FHIT promoter methylation in non-small cell lung cancer. </w:t>
      </w:r>
      <w:r w:rsidRPr="003D064F">
        <w:rPr>
          <w:i/>
        </w:rPr>
        <w:t>Oncotarget</w:t>
      </w:r>
      <w:r w:rsidRPr="00E61D6C">
        <w:t>, 2017. 8(4): p. 6845-6856.</w:t>
      </w:r>
    </w:p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Jin, </w:t>
      </w:r>
      <w:r w:rsidRPr="00E61D6C">
        <w:rPr>
          <w:b/>
        </w:rPr>
        <w:t>S. Guo</w:t>
      </w:r>
      <w:r w:rsidR="00D92E76" w:rsidRPr="00D92E76">
        <w:rPr>
          <w:b/>
          <w:vertAlign w:val="superscript"/>
        </w:rPr>
        <w:t>#</w:t>
      </w:r>
      <w:r w:rsidRPr="00E61D6C">
        <w:t>, J. Wang</w:t>
      </w:r>
      <w:r w:rsidR="00D92E76" w:rsidRPr="00D92E76">
        <w:rPr>
          <w:b/>
          <w:vertAlign w:val="superscript"/>
        </w:rPr>
        <w:t>#</w:t>
      </w:r>
      <w:r w:rsidRPr="00E61D6C">
        <w:t>, and M. Wang</w:t>
      </w:r>
      <w:r w:rsidR="00D92E76" w:rsidRPr="00D92E76">
        <w:rPr>
          <w:b/>
          <w:vertAlign w:val="superscript"/>
        </w:rPr>
        <w:t>#</w:t>
      </w:r>
      <w:r w:rsidRPr="00E61D6C">
        <w:t xml:space="preserve">, Targeted bisulfite sequencing identified a panel of DNA methylation-based biomarkers for esophageal squamous cell carcinoma (ESCC). </w:t>
      </w:r>
      <w:r w:rsidRPr="00DF1E6E">
        <w:rPr>
          <w:i/>
        </w:rPr>
        <w:t>Clin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>Guo, S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>, D. Diep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 xml:space="preserve">, N. Plongthongkum, H.L. Fung, and K. Zhang, Identification of methylation haplotype blocks aids in deconvolution of heterogeneous tissue samples and tumor tissue-of-origin mapping from plasma DNA. </w:t>
      </w:r>
      <w:r w:rsidRPr="00EB6426">
        <w:rPr>
          <w:i/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 equally</w:t>
      </w:r>
      <w:r w:rsidR="00367901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D13678" w:rsidRDefault="00D13678" w:rsidP="00104323">
      <w:pPr>
        <w:pStyle w:val="DataField11pt-Single"/>
        <w:jc w:val="both"/>
        <w:rPr>
          <w:b/>
        </w:rPr>
      </w:pPr>
    </w:p>
    <w:p w:rsidR="005F7BE6" w:rsidRDefault="001B1197" w:rsidP="00F8356A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hyperlink r:id="rId12" w:history="1">
        <w:r w:rsidR="005F7BE6" w:rsidRPr="00B751E0">
          <w:rPr>
            <w:rStyle w:val="Hyperlink"/>
            <w:rFonts w:cs="Arial"/>
            <w:b w:val="0"/>
            <w:szCs w:val="20"/>
          </w:rPr>
          <w:t>https://www.ncbi.nlm.nih.gov/myncbi/browse/collection/45297273/?sort=date&amp;direction=descending</w:t>
        </w:r>
      </w:hyperlink>
    </w:p>
    <w:p w:rsidR="005F7BE6" w:rsidRDefault="00A06F0D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 </w:t>
      </w:r>
    </w:p>
    <w:p w:rsidR="0035475A" w:rsidRPr="005F7BE6" w:rsidRDefault="0035475A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0C0">
        <w:t>D. Research Support</w:t>
      </w:r>
    </w:p>
    <w:p w:rsidR="0035475A" w:rsidRDefault="0035475A" w:rsidP="0035475A">
      <w:pPr>
        <w:pStyle w:val="Heading2"/>
        <w:rPr>
          <w:b w:val="0"/>
          <w:u w:val="none"/>
        </w:rPr>
      </w:pPr>
      <w:r w:rsidRPr="00A060C0">
        <w:t>Ongoing Research Support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0558CD" w:rsidRDefault="000558CD" w:rsidP="000558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CIBM: </w:t>
      </w:r>
      <w:r w:rsidRPr="00822DCE">
        <w:rPr>
          <w:rFonts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0558CD" w:rsidRDefault="000558CD" w:rsidP="000558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CIBM training grant for Dr. Guo</w:t>
      </w:r>
    </w:p>
    <w:p w:rsidR="000558CD" w:rsidRDefault="000558CD" w:rsidP="00FB1289">
      <w:pPr>
        <w:jc w:val="both"/>
        <w:rPr>
          <w:rFonts w:cs="Arial"/>
          <w:sz w:val="21"/>
          <w:szCs w:val="21"/>
        </w:rPr>
      </w:pPr>
    </w:p>
    <w:p w:rsidR="00FB1289" w:rsidRPr="00822DCE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DNA methylation </w:t>
      </w:r>
      <w:r w:rsidRPr="00261901">
        <w:rPr>
          <w:rFonts w:cs="Arial"/>
          <w:sz w:val="21"/>
          <w:szCs w:val="21"/>
        </w:rPr>
        <w:t>Patterns of Atrial Fibrillation</w:t>
      </w:r>
      <w:r>
        <w:rPr>
          <w:rFonts w:cs="Arial"/>
          <w:sz w:val="21"/>
          <w:szCs w:val="21"/>
        </w:rPr>
        <w:t xml:space="preserve"> Patients derived from Marshfield Clinic PMRP cohort</w:t>
      </w:r>
      <w:r w:rsidRPr="00261901">
        <w:rPr>
          <w:rFonts w:cs="Arial"/>
          <w:sz w:val="21"/>
          <w:szCs w:val="21"/>
        </w:rPr>
        <w:t xml:space="preserve"> 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Ingrid Glurich and Dr. Michael Caldwell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Detecting shared chromosomal regions and compound heterozygous effects for diseases within PMRP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with Dr. Steven Schrodi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Pr="00C52CD0" w:rsidRDefault="00FB1289" w:rsidP="00FB1289">
      <w:pPr>
        <w:jc w:val="both"/>
        <w:rPr>
          <w:rFonts w:cs="Arial"/>
          <w:sz w:val="21"/>
          <w:szCs w:val="21"/>
        </w:rPr>
      </w:pPr>
      <w:r w:rsidRPr="00C52CD0">
        <w:rPr>
          <w:rFonts w:cs="Arial"/>
          <w:sz w:val="21"/>
          <w:szCs w:val="21"/>
        </w:rPr>
        <w:t>Sparse conditional generate adversarial networks</w:t>
      </w:r>
      <w:r>
        <w:rPr>
          <w:rFonts w:cs="Arial"/>
          <w:sz w:val="21"/>
          <w:szCs w:val="21"/>
        </w:rPr>
        <w:t xml:space="preserve"> </w:t>
      </w:r>
      <w:r w:rsidRPr="00C52CD0">
        <w:rPr>
          <w:rFonts w:cs="Arial"/>
          <w:sz w:val="21"/>
          <w:szCs w:val="21"/>
        </w:rPr>
        <w:t xml:space="preserve">for </w:t>
      </w:r>
      <w:r>
        <w:rPr>
          <w:rFonts w:cs="Arial"/>
          <w:sz w:val="21"/>
          <w:szCs w:val="21"/>
        </w:rPr>
        <w:t>personalized</w:t>
      </w:r>
      <w:r w:rsidRPr="00C52CD0">
        <w:rPr>
          <w:rFonts w:cs="Arial"/>
          <w:sz w:val="21"/>
          <w:szCs w:val="21"/>
        </w:rPr>
        <w:t xml:space="preserve"> biomarker selection and treatment effect estimation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with Dr. Momiao Xiong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DNA methylation profiling for a novel identified </w:t>
      </w:r>
      <w:r>
        <w:rPr>
          <w:rFonts w:cs="Arial"/>
          <w:szCs w:val="22"/>
        </w:rPr>
        <w:t>COL2A1 caused s</w:t>
      </w:r>
      <w:r w:rsidRPr="006B5E75">
        <w:rPr>
          <w:rFonts w:cs="Arial"/>
          <w:szCs w:val="22"/>
        </w:rPr>
        <w:t xml:space="preserve">ynovial </w:t>
      </w:r>
      <w:r>
        <w:rPr>
          <w:rFonts w:cs="Arial"/>
          <w:szCs w:val="22"/>
        </w:rPr>
        <w:t>chondromatosis pedigree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Pr="006F3644" w:rsidRDefault="00FB1289" w:rsidP="00FB1289">
      <w:pPr>
        <w:jc w:val="both"/>
        <w:rPr>
          <w:rFonts w:eastAsia="SimSun" w:cs="Arial"/>
          <w:sz w:val="21"/>
          <w:szCs w:val="21"/>
          <w:lang w:eastAsia="zh-CN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Genome-wide association study to identify novel susceptibility genes for rheumatoid arthritis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association study to identify novel </w:t>
      </w:r>
      <w:r w:rsidRPr="00466324">
        <w:rPr>
          <w:rFonts w:cs="Arial"/>
          <w:sz w:val="21"/>
          <w:szCs w:val="21"/>
        </w:rPr>
        <w:t>pharmacogenomics</w:t>
      </w:r>
      <w:r>
        <w:rPr>
          <w:rFonts w:cs="Arial"/>
          <w:sz w:val="21"/>
          <w:szCs w:val="21"/>
        </w:rPr>
        <w:t xml:space="preserve"> genes for triple-therapy in rheumatoid arthritis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35475A" w:rsidRDefault="0035475A" w:rsidP="0035475A">
      <w:pPr>
        <w:pStyle w:val="Heading2"/>
      </w:pPr>
      <w:r w:rsidRPr="00A060C0">
        <w:lastRenderedPageBreak/>
        <w:t>Completed Research Support</w:t>
      </w:r>
    </w:p>
    <w:p w:rsidR="00FB1289" w:rsidRDefault="00FB1289" w:rsidP="00FB1289"/>
    <w:p w:rsidR="00FB1289" w:rsidRPr="001A3A0B" w:rsidRDefault="00FB1289" w:rsidP="00FB1289">
      <w:pPr>
        <w:jc w:val="both"/>
        <w:rPr>
          <w:rFonts w:cs="Arial"/>
          <w:sz w:val="21"/>
          <w:szCs w:val="21"/>
        </w:rPr>
      </w:pPr>
      <w:r w:rsidRPr="001A3A0B">
        <w:rPr>
          <w:rFonts w:cs="Arial"/>
          <w:sz w:val="21"/>
          <w:szCs w:val="21"/>
        </w:rPr>
        <w:t>Unified Statistical Methods for Sequence-Based Association Studies. NIGMS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(2012-2015) in collaboration with Dr. Momiao Xiong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 w:rsidRPr="006F3644">
        <w:rPr>
          <w:rFonts w:cs="Arial"/>
          <w:sz w:val="21"/>
          <w:szCs w:val="21"/>
        </w:rPr>
        <w:t>Statistical Methods for Finding Missing Heritability NHLBI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(2012-2014) in collaboration with Dr. Momiao Xiong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 w:rsidRPr="006F3644">
        <w:rPr>
          <w:rFonts w:cs="Arial"/>
          <w:sz w:val="21"/>
          <w:szCs w:val="21"/>
        </w:rPr>
        <w:t>Understanding the genetic architecture of schizophrenia in Chinese population NIMH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(2013-2014)</w:t>
      </w:r>
      <w:r w:rsidRPr="00607427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in collaboration with Dr. Momiao Xiong (PI)</w:t>
      </w:r>
    </w:p>
    <w:p w:rsidR="00FB1289" w:rsidRPr="00FB1289" w:rsidRDefault="00FB1289" w:rsidP="00FB1289"/>
    <w:sectPr w:rsidR="00FB1289" w:rsidRPr="00FB1289" w:rsidSect="0073081F"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92" w:rsidRDefault="00CE1B92">
      <w:r>
        <w:separator/>
      </w:r>
    </w:p>
  </w:endnote>
  <w:endnote w:type="continuationSeparator" w:id="0">
    <w:p w:rsidR="00CE1B92" w:rsidRDefault="00CE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92" w:rsidRDefault="00CE1B92">
      <w:r>
        <w:separator/>
      </w:r>
    </w:p>
  </w:footnote>
  <w:footnote w:type="continuationSeparator" w:id="0">
    <w:p w:rsidR="00CE1B92" w:rsidRDefault="00CE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38E6"/>
    <w:rsid w:val="00034B6C"/>
    <w:rsid w:val="00045678"/>
    <w:rsid w:val="000558CD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47BC"/>
    <w:rsid w:val="00127F4E"/>
    <w:rsid w:val="001521A1"/>
    <w:rsid w:val="00166A89"/>
    <w:rsid w:val="00193CA8"/>
    <w:rsid w:val="001A1CE6"/>
    <w:rsid w:val="001A4808"/>
    <w:rsid w:val="001B1197"/>
    <w:rsid w:val="001C3C57"/>
    <w:rsid w:val="001E7140"/>
    <w:rsid w:val="00204073"/>
    <w:rsid w:val="002159D8"/>
    <w:rsid w:val="00226BED"/>
    <w:rsid w:val="0022792C"/>
    <w:rsid w:val="00231846"/>
    <w:rsid w:val="00242ED4"/>
    <w:rsid w:val="00252D16"/>
    <w:rsid w:val="002569A4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2E18AB"/>
    <w:rsid w:val="00314411"/>
    <w:rsid w:val="00316799"/>
    <w:rsid w:val="003220A2"/>
    <w:rsid w:val="0035394E"/>
    <w:rsid w:val="0035475A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4528E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4F020D"/>
    <w:rsid w:val="00501B08"/>
    <w:rsid w:val="0053037D"/>
    <w:rsid w:val="00536406"/>
    <w:rsid w:val="00581378"/>
    <w:rsid w:val="005C1688"/>
    <w:rsid w:val="005D2943"/>
    <w:rsid w:val="005D6612"/>
    <w:rsid w:val="005E28EA"/>
    <w:rsid w:val="005E6AF1"/>
    <w:rsid w:val="005E704B"/>
    <w:rsid w:val="005F7BE6"/>
    <w:rsid w:val="0060125B"/>
    <w:rsid w:val="00615D92"/>
    <w:rsid w:val="00620906"/>
    <w:rsid w:val="006234D5"/>
    <w:rsid w:val="00624433"/>
    <w:rsid w:val="00672895"/>
    <w:rsid w:val="00676E3E"/>
    <w:rsid w:val="0068637D"/>
    <w:rsid w:val="006B40F5"/>
    <w:rsid w:val="006D07F0"/>
    <w:rsid w:val="006D7EC2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07FF"/>
    <w:rsid w:val="007E7655"/>
    <w:rsid w:val="00801B2E"/>
    <w:rsid w:val="00810987"/>
    <w:rsid w:val="00825831"/>
    <w:rsid w:val="00845C63"/>
    <w:rsid w:val="00872A07"/>
    <w:rsid w:val="00873B34"/>
    <w:rsid w:val="008809D7"/>
    <w:rsid w:val="008976B3"/>
    <w:rsid w:val="008C4EF8"/>
    <w:rsid w:val="008D07D0"/>
    <w:rsid w:val="008D5E3B"/>
    <w:rsid w:val="008D657D"/>
    <w:rsid w:val="008E3803"/>
    <w:rsid w:val="00902E29"/>
    <w:rsid w:val="00912B52"/>
    <w:rsid w:val="00920270"/>
    <w:rsid w:val="009237E0"/>
    <w:rsid w:val="009242A2"/>
    <w:rsid w:val="0092655C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72B3D"/>
    <w:rsid w:val="00BA0FFB"/>
    <w:rsid w:val="00BA459E"/>
    <w:rsid w:val="00BA4D82"/>
    <w:rsid w:val="00BB2337"/>
    <w:rsid w:val="00BD3F5A"/>
    <w:rsid w:val="00BE3C87"/>
    <w:rsid w:val="00C0206C"/>
    <w:rsid w:val="00C11EC4"/>
    <w:rsid w:val="00C2777C"/>
    <w:rsid w:val="00C40686"/>
    <w:rsid w:val="00C40C6D"/>
    <w:rsid w:val="00C425F2"/>
    <w:rsid w:val="00C4370D"/>
    <w:rsid w:val="00C51A17"/>
    <w:rsid w:val="00C55CC6"/>
    <w:rsid w:val="00C65233"/>
    <w:rsid w:val="00C95E9B"/>
    <w:rsid w:val="00CC4B0F"/>
    <w:rsid w:val="00CE1B92"/>
    <w:rsid w:val="00CF17B4"/>
    <w:rsid w:val="00CF77E2"/>
    <w:rsid w:val="00D0037A"/>
    <w:rsid w:val="00D0131B"/>
    <w:rsid w:val="00D020AA"/>
    <w:rsid w:val="00D06150"/>
    <w:rsid w:val="00D12A8A"/>
    <w:rsid w:val="00D13678"/>
    <w:rsid w:val="00D215D4"/>
    <w:rsid w:val="00D71FCF"/>
    <w:rsid w:val="00D81A69"/>
    <w:rsid w:val="00D81B84"/>
    <w:rsid w:val="00D90C08"/>
    <w:rsid w:val="00D92E76"/>
    <w:rsid w:val="00D933C6"/>
    <w:rsid w:val="00D93A1B"/>
    <w:rsid w:val="00D94B76"/>
    <w:rsid w:val="00D9544F"/>
    <w:rsid w:val="00DA5EE7"/>
    <w:rsid w:val="00DB286B"/>
    <w:rsid w:val="00DB3E74"/>
    <w:rsid w:val="00DE1F9C"/>
    <w:rsid w:val="00DF1E6E"/>
    <w:rsid w:val="00DF2790"/>
    <w:rsid w:val="00DF3A62"/>
    <w:rsid w:val="00E077B4"/>
    <w:rsid w:val="00E61D6C"/>
    <w:rsid w:val="00E63AEE"/>
    <w:rsid w:val="00E7036B"/>
    <w:rsid w:val="00E82F52"/>
    <w:rsid w:val="00E912E3"/>
    <w:rsid w:val="00EA15A9"/>
    <w:rsid w:val="00EA2BC0"/>
    <w:rsid w:val="00EB6426"/>
    <w:rsid w:val="00ED29E4"/>
    <w:rsid w:val="00EF2016"/>
    <w:rsid w:val="00F14245"/>
    <w:rsid w:val="00F42992"/>
    <w:rsid w:val="00F56A8A"/>
    <w:rsid w:val="00F63844"/>
    <w:rsid w:val="00F6389A"/>
    <w:rsid w:val="00F8356A"/>
    <w:rsid w:val="00F934F7"/>
    <w:rsid w:val="00FB1289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B14E6FF6-3EBA-4FB6-BCA7-6C85778D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1378"/>
    <w:rPr>
      <w:rFonts w:ascii="Arial" w:hAnsi="Arial"/>
      <w:sz w:val="22"/>
      <w:szCs w:val="24"/>
    </w:rPr>
  </w:style>
  <w:style w:type="paragraph" w:customStyle="1" w:styleId="Default">
    <w:name w:val="Default"/>
    <w:rsid w:val="007E07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pidemiology" TargetMode="External"/><Relationship Id="rId12" Type="http://schemas.openxmlformats.org/officeDocument/2006/relationships/hyperlink" Target="https://www.ncbi.nlm.nih.gov/myncbi/browse/collection/45297273/?sort=date&amp;direction=desc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21734042.dotm</Template>
  <TotalTime>4</TotalTime>
  <Pages>4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11</cp:revision>
  <cp:lastPrinted>2018-04-06T00:29:00Z</cp:lastPrinted>
  <dcterms:created xsi:type="dcterms:W3CDTF">2018-06-13T07:50:00Z</dcterms:created>
  <dcterms:modified xsi:type="dcterms:W3CDTF">2019-10-10T15:53:00Z</dcterms:modified>
</cp:coreProperties>
</file>