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1C8A" w:rsidRPr="00271C8A" w:rsidRDefault="00271C8A" w:rsidP="00271C8A">
      <w:pPr>
        <w:jc w:val="both"/>
        <w:rPr>
          <w:iCs/>
        </w:rPr>
      </w:pPr>
      <w:r w:rsidRPr="00271C8A">
        <w:rPr>
          <w:iCs/>
        </w:rPr>
        <w:t xml:space="preserve">Dear Dr. Mary Black and Dr. Gunaretnam Rajagopal, </w:t>
      </w:r>
    </w:p>
    <w:p w:rsidR="008113BE" w:rsidRPr="005007ED" w:rsidRDefault="008113BE" w:rsidP="005007ED">
      <w:pPr>
        <w:jc w:val="both"/>
        <w:rPr>
          <w:iCs/>
        </w:rPr>
      </w:pPr>
    </w:p>
    <w:p w:rsidR="00FF55BC" w:rsidRDefault="008113BE" w:rsidP="005007ED">
      <w:pPr>
        <w:jc w:val="both"/>
        <w:rPr>
          <w:iCs/>
        </w:rPr>
      </w:pPr>
      <w:r w:rsidRPr="005F1835">
        <w:rPr>
          <w:iCs/>
        </w:rPr>
        <w:t xml:space="preserve">I am writing to strongly </w:t>
      </w:r>
      <w:r w:rsidR="00F13984" w:rsidRPr="005F1835">
        <w:rPr>
          <w:iCs/>
        </w:rPr>
        <w:t>recommend my</w:t>
      </w:r>
      <w:r w:rsidRPr="005F1835">
        <w:rPr>
          <w:iCs/>
        </w:rPr>
        <w:t xml:space="preserve"> beloved student Mr. </w:t>
      </w:r>
      <w:r w:rsidR="006C12B2" w:rsidRPr="005F1835">
        <w:rPr>
          <w:rFonts w:hint="eastAsia"/>
          <w:iCs/>
        </w:rPr>
        <w:t>Shicheng</w:t>
      </w:r>
      <w:r w:rsidRPr="005F1835">
        <w:rPr>
          <w:iCs/>
        </w:rPr>
        <w:t xml:space="preserve"> Guo, </w:t>
      </w:r>
      <w:r w:rsidR="00F13984" w:rsidRPr="005F1835">
        <w:rPr>
          <w:iCs/>
        </w:rPr>
        <w:t>who applied for</w:t>
      </w:r>
      <w:r w:rsidR="008B60D2">
        <w:rPr>
          <w:iCs/>
        </w:rPr>
        <w:t xml:space="preserve"> </w:t>
      </w:r>
      <w:r w:rsidR="005007ED">
        <w:rPr>
          <w:iCs/>
        </w:rPr>
        <w:t xml:space="preserve">the </w:t>
      </w:r>
      <w:r w:rsidR="000E56C0" w:rsidRPr="000E56C0">
        <w:rPr>
          <w:iCs/>
        </w:rPr>
        <w:t>Principal Scientist Position at Janssen Pharmaceutica, Johnson &amp; Johnson Company</w:t>
      </w:r>
      <w:r w:rsidRPr="005F1835">
        <w:rPr>
          <w:iCs/>
        </w:rPr>
        <w:t>. Having be</w:t>
      </w:r>
      <w:r w:rsidR="00F13984" w:rsidRPr="005F1835">
        <w:rPr>
          <w:iCs/>
        </w:rPr>
        <w:t>en his supervis</w:t>
      </w:r>
      <w:r w:rsidR="00F13984" w:rsidRPr="005F1835">
        <w:rPr>
          <w:rFonts w:hint="eastAsia"/>
          <w:iCs/>
        </w:rPr>
        <w:t>or</w:t>
      </w:r>
      <w:r w:rsidRPr="005F1835">
        <w:rPr>
          <w:iCs/>
        </w:rPr>
        <w:t xml:space="preserve"> for two years</w:t>
      </w:r>
      <w:r w:rsidR="008B60D2">
        <w:rPr>
          <w:iCs/>
        </w:rPr>
        <w:t xml:space="preserve"> during 2013 to 2015</w:t>
      </w:r>
      <w:r w:rsidR="005007ED">
        <w:rPr>
          <w:iCs/>
        </w:rPr>
        <w:t xml:space="preserve"> (</w:t>
      </w:r>
      <w:r w:rsidR="005007ED" w:rsidRPr="005007ED">
        <w:rPr>
          <w:iCs/>
        </w:rPr>
        <w:t>exchange student program</w:t>
      </w:r>
      <w:r w:rsidR="005007ED">
        <w:rPr>
          <w:iCs/>
        </w:rPr>
        <w:t>)</w:t>
      </w:r>
      <w:r w:rsidRPr="005F1835">
        <w:rPr>
          <w:iCs/>
        </w:rPr>
        <w:t>, I am proud to say that Mr. Guo is the best student I have ever taught and a truly exceptional young scientist. I believe</w:t>
      </w:r>
      <w:r w:rsidR="009A2864">
        <w:rPr>
          <w:iCs/>
        </w:rPr>
        <w:t xml:space="preserve"> </w:t>
      </w:r>
      <w:r w:rsidRPr="005F1835">
        <w:rPr>
          <w:iCs/>
        </w:rPr>
        <w:t xml:space="preserve">that his creative research in </w:t>
      </w:r>
      <w:r w:rsidR="008B60D2">
        <w:rPr>
          <w:iCs/>
        </w:rPr>
        <w:t xml:space="preserve">human genetics, </w:t>
      </w:r>
      <w:r w:rsidR="005007ED">
        <w:rPr>
          <w:iCs/>
        </w:rPr>
        <w:t xml:space="preserve">epigenetics and </w:t>
      </w:r>
      <w:r w:rsidR="008B60D2">
        <w:rPr>
          <w:iCs/>
        </w:rPr>
        <w:t xml:space="preserve">genetic epidemiology </w:t>
      </w:r>
      <w:r w:rsidRPr="005F1835">
        <w:rPr>
          <w:iCs/>
        </w:rPr>
        <w:t xml:space="preserve">in biomedical research </w:t>
      </w:r>
      <w:r w:rsidRPr="005B0BB1">
        <w:rPr>
          <w:iCs/>
        </w:rPr>
        <w:t>wo</w:t>
      </w:r>
      <w:r>
        <w:rPr>
          <w:iCs/>
        </w:rPr>
        <w:t xml:space="preserve">uld </w:t>
      </w:r>
      <w:r w:rsidR="008B60D2">
        <w:rPr>
          <w:iCs/>
        </w:rPr>
        <w:t xml:space="preserve">help him to </w:t>
      </w:r>
      <w:r w:rsidR="00456FD1">
        <w:rPr>
          <w:iCs/>
        </w:rPr>
        <w:t>make</w:t>
      </w:r>
      <w:bookmarkStart w:id="0" w:name="_GoBack"/>
      <w:bookmarkEnd w:id="0"/>
      <w:r>
        <w:rPr>
          <w:iCs/>
        </w:rPr>
        <w:t xml:space="preserve"> great </w:t>
      </w:r>
      <w:r w:rsidR="009D22C5">
        <w:rPr>
          <w:iCs/>
        </w:rPr>
        <w:t xml:space="preserve">contribution to the novel drug development </w:t>
      </w:r>
      <w:r>
        <w:rPr>
          <w:iCs/>
        </w:rPr>
        <w:t xml:space="preserve">in </w:t>
      </w:r>
      <w:r w:rsidR="005007ED">
        <w:rPr>
          <w:iCs/>
        </w:rPr>
        <w:t xml:space="preserve">this </w:t>
      </w:r>
      <w:r w:rsidR="0028515A" w:rsidRPr="000E56C0">
        <w:rPr>
          <w:iCs/>
        </w:rPr>
        <w:t>Principal Scientist Position</w:t>
      </w:r>
      <w:r w:rsidR="005007ED">
        <w:rPr>
          <w:iCs/>
        </w:rPr>
        <w:t xml:space="preserve">. </w:t>
      </w:r>
    </w:p>
    <w:p w:rsidR="00FF55BC" w:rsidRDefault="00FF55BC" w:rsidP="005007ED">
      <w:pPr>
        <w:jc w:val="both"/>
        <w:rPr>
          <w:iCs/>
        </w:rPr>
      </w:pPr>
    </w:p>
    <w:p w:rsidR="00DF2FFB" w:rsidRPr="005F1835" w:rsidRDefault="008113BE" w:rsidP="005007ED">
      <w:pPr>
        <w:jc w:val="both"/>
        <w:rPr>
          <w:iCs/>
          <w:lang w:eastAsia="zh-CN"/>
        </w:rPr>
      </w:pPr>
      <w:r>
        <w:rPr>
          <w:iCs/>
        </w:rPr>
        <w:t>Mr. Guo</w:t>
      </w:r>
      <w:r w:rsidRPr="008113BE">
        <w:rPr>
          <w:iCs/>
        </w:rPr>
        <w:t xml:space="preserve"> has received advanced education and training in the </w:t>
      </w:r>
      <w:r>
        <w:rPr>
          <w:iCs/>
        </w:rPr>
        <w:t>areas</w:t>
      </w:r>
      <w:r w:rsidR="008B60D2">
        <w:rPr>
          <w:iCs/>
        </w:rPr>
        <w:t xml:space="preserve"> of genetics, molecular biology and genetic epidemiology</w:t>
      </w:r>
      <w:r>
        <w:rPr>
          <w:iCs/>
        </w:rPr>
        <w:t>. H</w:t>
      </w:r>
      <w:r w:rsidRPr="008113BE">
        <w:rPr>
          <w:iCs/>
        </w:rPr>
        <w:t>e received Bachel</w:t>
      </w:r>
      <w:r>
        <w:rPr>
          <w:iCs/>
        </w:rPr>
        <w:t>or degree in the Department of Biotechnology</w:t>
      </w:r>
      <w:r w:rsidRPr="008113BE">
        <w:rPr>
          <w:iCs/>
        </w:rPr>
        <w:t xml:space="preserve"> from the Scho</w:t>
      </w:r>
      <w:r>
        <w:rPr>
          <w:iCs/>
        </w:rPr>
        <w:t>ol of Life Science at the Northeast Agriculture University</w:t>
      </w:r>
      <w:r w:rsidRPr="008113BE">
        <w:rPr>
          <w:iCs/>
        </w:rPr>
        <w:t xml:space="preserve">, </w:t>
      </w:r>
      <w:r w:rsidR="00FE7AB5">
        <w:rPr>
          <w:rFonts w:hint="eastAsia"/>
          <w:iCs/>
        </w:rPr>
        <w:t xml:space="preserve">Harbin, </w:t>
      </w:r>
      <w:r w:rsidRPr="008113BE">
        <w:rPr>
          <w:iCs/>
        </w:rPr>
        <w:t xml:space="preserve">China in </w:t>
      </w:r>
      <w:r w:rsidR="00F13984">
        <w:rPr>
          <w:rFonts w:hint="eastAsia"/>
          <w:iCs/>
        </w:rPr>
        <w:t>2009</w:t>
      </w:r>
      <w:r w:rsidR="00F13984">
        <w:rPr>
          <w:iCs/>
        </w:rPr>
        <w:t xml:space="preserve">, and </w:t>
      </w:r>
      <w:r w:rsidR="00F13984">
        <w:rPr>
          <w:rFonts w:hint="eastAsia"/>
          <w:iCs/>
        </w:rPr>
        <w:t xml:space="preserve">then </w:t>
      </w:r>
      <w:r w:rsidR="00F13984">
        <w:rPr>
          <w:iCs/>
        </w:rPr>
        <w:t xml:space="preserve">he was </w:t>
      </w:r>
      <w:r w:rsidR="006C12B2" w:rsidRPr="006C12B2">
        <w:rPr>
          <w:rFonts w:hint="eastAsia"/>
          <w:iCs/>
        </w:rPr>
        <w:t xml:space="preserve">recommended into </w:t>
      </w:r>
      <w:r w:rsidR="000E00C2">
        <w:rPr>
          <w:rFonts w:hint="eastAsia"/>
          <w:iCs/>
        </w:rPr>
        <w:t>five year</w:t>
      </w:r>
      <w:r w:rsidR="000E00C2">
        <w:rPr>
          <w:iCs/>
        </w:rPr>
        <w:t>’</w:t>
      </w:r>
      <w:r w:rsidR="000E00C2">
        <w:rPr>
          <w:rFonts w:hint="eastAsia"/>
          <w:iCs/>
        </w:rPr>
        <w:t xml:space="preserve">s </w:t>
      </w:r>
      <w:r w:rsidR="006C12B2" w:rsidRPr="006C12B2">
        <w:rPr>
          <w:rFonts w:hint="eastAsia"/>
          <w:iCs/>
        </w:rPr>
        <w:t xml:space="preserve">human </w:t>
      </w:r>
      <w:r w:rsidR="00F13984" w:rsidRPr="006C12B2">
        <w:rPr>
          <w:rFonts w:hint="eastAsia"/>
          <w:iCs/>
        </w:rPr>
        <w:t xml:space="preserve">medical </w:t>
      </w:r>
      <w:r w:rsidR="00F13984" w:rsidRPr="006C12B2">
        <w:rPr>
          <w:iCs/>
        </w:rPr>
        <w:t>genetics</w:t>
      </w:r>
      <w:r w:rsidR="006C12B2">
        <w:rPr>
          <w:rFonts w:hint="eastAsia"/>
          <w:iCs/>
        </w:rPr>
        <w:t xml:space="preserve"> Ph.D </w:t>
      </w:r>
      <w:r w:rsidR="006C12B2">
        <w:rPr>
          <w:iCs/>
        </w:rPr>
        <w:t>program</w:t>
      </w:r>
      <w:r w:rsidR="00F13984" w:rsidRPr="006C12B2">
        <w:rPr>
          <w:rFonts w:hint="eastAsia"/>
          <w:iCs/>
        </w:rPr>
        <w:t xml:space="preserve"> </w:t>
      </w:r>
      <w:r w:rsidR="006C12B2">
        <w:rPr>
          <w:rFonts w:hint="eastAsia"/>
          <w:iCs/>
        </w:rPr>
        <w:t>in</w:t>
      </w:r>
      <w:r w:rsidR="000F313E">
        <w:rPr>
          <w:rFonts w:hint="eastAsia"/>
          <w:iCs/>
        </w:rPr>
        <w:t xml:space="preserve"> Fudan University</w:t>
      </w:r>
      <w:r w:rsidR="00FF55BC" w:rsidRPr="006C12B2">
        <w:rPr>
          <w:rFonts w:hint="eastAsia"/>
          <w:iCs/>
        </w:rPr>
        <w:t>.</w:t>
      </w:r>
      <w:r w:rsidR="0059284A">
        <w:rPr>
          <w:rFonts w:hint="eastAsia"/>
          <w:iCs/>
        </w:rPr>
        <w:t xml:space="preserve"> </w:t>
      </w:r>
      <w:r w:rsidR="00DF2FFB" w:rsidRPr="006E57CB">
        <w:rPr>
          <w:rFonts w:hint="eastAsia"/>
          <w:iCs/>
        </w:rPr>
        <w:t xml:space="preserve">Mr. Guo </w:t>
      </w:r>
      <w:r w:rsidR="00DF2FFB" w:rsidRPr="006E57CB">
        <w:rPr>
          <w:iCs/>
        </w:rPr>
        <w:t xml:space="preserve">was an outstanding student. </w:t>
      </w:r>
      <w:r w:rsidR="00A71042">
        <w:rPr>
          <w:rFonts w:hint="eastAsia"/>
          <w:iCs/>
        </w:rPr>
        <w:t>He</w:t>
      </w:r>
      <w:r w:rsidR="00DF2FFB" w:rsidRPr="006E57CB">
        <w:rPr>
          <w:iCs/>
        </w:rPr>
        <w:t xml:space="preserve"> made exceptional independent achievements.  I am very impressed that although </w:t>
      </w:r>
      <w:r w:rsidR="00A71042">
        <w:rPr>
          <w:rFonts w:hint="eastAsia"/>
          <w:iCs/>
        </w:rPr>
        <w:t>he</w:t>
      </w:r>
      <w:r w:rsidR="00DF2FFB" w:rsidRPr="006E57CB">
        <w:rPr>
          <w:iCs/>
        </w:rPr>
        <w:t xml:space="preserve"> took </w:t>
      </w:r>
      <w:r w:rsidR="00DF2FFB" w:rsidRPr="006E57CB">
        <w:rPr>
          <w:rFonts w:hint="eastAsia"/>
          <w:iCs/>
        </w:rPr>
        <w:t>30</w:t>
      </w:r>
      <w:r w:rsidR="00DF2FFB" w:rsidRPr="006E57CB">
        <w:rPr>
          <w:iCs/>
        </w:rPr>
        <w:t xml:space="preserve"> courses in</w:t>
      </w:r>
      <w:r w:rsidR="00DF2FFB" w:rsidRPr="006E57CB">
        <w:rPr>
          <w:rFonts w:hint="eastAsia"/>
          <w:iCs/>
        </w:rPr>
        <w:t xml:space="preserve"> clinical research</w:t>
      </w:r>
      <w:r w:rsidR="00DF2FFB" w:rsidRPr="006E57CB">
        <w:rPr>
          <w:iCs/>
        </w:rPr>
        <w:t>, bioinformatics</w:t>
      </w:r>
      <w:r w:rsidR="00DF2FFB" w:rsidRPr="006E57CB">
        <w:rPr>
          <w:rFonts w:hint="eastAsia"/>
          <w:iCs/>
        </w:rPr>
        <w:t xml:space="preserve"> and </w:t>
      </w:r>
      <w:r w:rsidR="00DF2FFB" w:rsidRPr="006E57CB">
        <w:rPr>
          <w:iCs/>
        </w:rPr>
        <w:t>genetics</w:t>
      </w:r>
      <w:r w:rsidR="00DF2FFB" w:rsidRPr="006E57CB">
        <w:rPr>
          <w:rFonts w:hint="eastAsia"/>
          <w:iCs/>
        </w:rPr>
        <w:t xml:space="preserve">, his </w:t>
      </w:r>
      <w:r w:rsidR="00DF2FFB" w:rsidRPr="006E57CB">
        <w:rPr>
          <w:iCs/>
        </w:rPr>
        <w:t xml:space="preserve">GPA </w:t>
      </w:r>
      <w:r w:rsidR="00DF2FFB" w:rsidRPr="006E57CB">
        <w:rPr>
          <w:rFonts w:hint="eastAsia"/>
          <w:iCs/>
        </w:rPr>
        <w:t xml:space="preserve">is </w:t>
      </w:r>
      <w:r w:rsidR="00DF2FFB" w:rsidRPr="006E57CB">
        <w:rPr>
          <w:iCs/>
        </w:rPr>
        <w:t xml:space="preserve">still </w:t>
      </w:r>
      <w:r w:rsidR="00DF2FFB" w:rsidRPr="006E57CB">
        <w:rPr>
          <w:rFonts w:hint="eastAsia"/>
          <w:iCs/>
        </w:rPr>
        <w:t xml:space="preserve">3.37, which is </w:t>
      </w:r>
      <w:r w:rsidR="00DF2FFB" w:rsidRPr="006E57CB">
        <w:rPr>
          <w:iCs/>
        </w:rPr>
        <w:t>very</w:t>
      </w:r>
      <w:r w:rsidR="00DF2FFB" w:rsidRPr="006E57CB">
        <w:rPr>
          <w:rFonts w:hint="eastAsia"/>
          <w:iCs/>
        </w:rPr>
        <w:t xml:space="preserve"> high quantile in Fudan University. </w:t>
      </w:r>
      <w:r w:rsidRPr="008113BE">
        <w:rPr>
          <w:iCs/>
        </w:rPr>
        <w:t xml:space="preserve">I got to know </w:t>
      </w:r>
      <w:r w:rsidR="00471582">
        <w:rPr>
          <w:rFonts w:hint="eastAsia"/>
          <w:iCs/>
        </w:rPr>
        <w:t>Mr. Guo</w:t>
      </w:r>
      <w:r w:rsidRPr="008113BE">
        <w:rPr>
          <w:iCs/>
        </w:rPr>
        <w:t xml:space="preserve"> in a </w:t>
      </w:r>
      <w:r w:rsidR="001E64B4">
        <w:rPr>
          <w:iCs/>
        </w:rPr>
        <w:t>joint project for disease</w:t>
      </w:r>
      <w:r w:rsidRPr="008113BE">
        <w:rPr>
          <w:iCs/>
        </w:rPr>
        <w:t xml:space="preserve"> </w:t>
      </w:r>
      <w:r w:rsidR="0059284A">
        <w:rPr>
          <w:rFonts w:hint="eastAsia"/>
          <w:iCs/>
        </w:rPr>
        <w:t>risk prediction models</w:t>
      </w:r>
      <w:r w:rsidR="009F1891">
        <w:rPr>
          <w:rFonts w:hint="eastAsia"/>
          <w:iCs/>
        </w:rPr>
        <w:t xml:space="preserve"> for thyroid cancer </w:t>
      </w:r>
      <w:r w:rsidR="0059284A">
        <w:rPr>
          <w:rFonts w:hint="eastAsia"/>
          <w:iCs/>
        </w:rPr>
        <w:t xml:space="preserve">based on significant SNPs identified from GWAS study </w:t>
      </w:r>
      <w:r w:rsidR="009F1891">
        <w:rPr>
          <w:rFonts w:hint="eastAsia"/>
          <w:iCs/>
        </w:rPr>
        <w:t xml:space="preserve">with </w:t>
      </w:r>
      <w:r w:rsidR="009F1891">
        <w:rPr>
          <w:iCs/>
        </w:rPr>
        <w:t>h</w:t>
      </w:r>
      <w:r w:rsidR="009F1891">
        <w:rPr>
          <w:rFonts w:hint="eastAsia"/>
          <w:iCs/>
        </w:rPr>
        <w:t>is</w:t>
      </w:r>
      <w:r w:rsidRPr="008113BE">
        <w:rPr>
          <w:iCs/>
        </w:rPr>
        <w:t xml:space="preserve"> advisor Dr. </w:t>
      </w:r>
      <w:r w:rsidR="00471582">
        <w:rPr>
          <w:rFonts w:hint="eastAsia"/>
          <w:iCs/>
        </w:rPr>
        <w:t>Li Jin</w:t>
      </w:r>
      <w:r w:rsidR="001E64B4">
        <w:rPr>
          <w:iCs/>
        </w:rPr>
        <w:t>, vice president</w:t>
      </w:r>
      <w:r w:rsidR="00471582">
        <w:rPr>
          <w:rFonts w:hint="eastAsia"/>
          <w:iCs/>
        </w:rPr>
        <w:t xml:space="preserve"> </w:t>
      </w:r>
      <w:r w:rsidRPr="008113BE">
        <w:rPr>
          <w:iCs/>
        </w:rPr>
        <w:t xml:space="preserve">at the Fudan University, </w:t>
      </w:r>
      <w:r w:rsidR="0059284A">
        <w:rPr>
          <w:rFonts w:hint="eastAsia"/>
          <w:iCs/>
        </w:rPr>
        <w:t xml:space="preserve">Shanghai, </w:t>
      </w:r>
      <w:r w:rsidR="0059284A">
        <w:rPr>
          <w:iCs/>
        </w:rPr>
        <w:t>China</w:t>
      </w:r>
      <w:r w:rsidR="0059284A">
        <w:rPr>
          <w:rFonts w:hint="eastAsia"/>
          <w:iCs/>
        </w:rPr>
        <w:t xml:space="preserve">, </w:t>
      </w:r>
      <w:r w:rsidRPr="008113BE">
        <w:rPr>
          <w:iCs/>
        </w:rPr>
        <w:t xml:space="preserve">in </w:t>
      </w:r>
      <w:r w:rsidR="00471582">
        <w:rPr>
          <w:rFonts w:hint="eastAsia"/>
          <w:iCs/>
        </w:rPr>
        <w:t>2011</w:t>
      </w:r>
      <w:r w:rsidRPr="008113BE">
        <w:rPr>
          <w:iCs/>
        </w:rPr>
        <w:t xml:space="preserve">. </w:t>
      </w:r>
      <w:r w:rsidR="00C20E74">
        <w:rPr>
          <w:rFonts w:hint="eastAsia"/>
          <w:iCs/>
        </w:rPr>
        <w:t xml:space="preserve">His </w:t>
      </w:r>
      <w:r w:rsidR="00C20E74" w:rsidRPr="008113BE">
        <w:rPr>
          <w:iCs/>
        </w:rPr>
        <w:t>highly intelligence, diligence and perceptiveness really impre</w:t>
      </w:r>
      <w:r w:rsidR="00C20E74">
        <w:rPr>
          <w:iCs/>
        </w:rPr>
        <w:t>ssed me in the joint research.</w:t>
      </w:r>
      <w:r w:rsidR="00C20E74" w:rsidRPr="005F1835">
        <w:rPr>
          <w:rFonts w:hint="eastAsia"/>
          <w:iCs/>
        </w:rPr>
        <w:t xml:space="preserve"> </w:t>
      </w:r>
      <w:r w:rsidR="00C20E74">
        <w:rPr>
          <w:iCs/>
        </w:rPr>
        <w:t>R</w:t>
      </w:r>
      <w:r w:rsidR="00C20E74">
        <w:rPr>
          <w:rFonts w:hint="eastAsia"/>
          <w:iCs/>
        </w:rPr>
        <w:t xml:space="preserve">ecommended by his advisor, </w:t>
      </w:r>
      <w:r w:rsidR="00C20E74" w:rsidRPr="005F1835">
        <w:rPr>
          <w:rFonts w:hint="eastAsia"/>
          <w:iCs/>
        </w:rPr>
        <w:t>h</w:t>
      </w:r>
      <w:r w:rsidR="0080622B" w:rsidRPr="005F1835">
        <w:rPr>
          <w:rFonts w:hint="eastAsia"/>
          <w:iCs/>
        </w:rPr>
        <w:t xml:space="preserve">e </w:t>
      </w:r>
      <w:r w:rsidR="00DF2CA7" w:rsidRPr="005F1835">
        <w:rPr>
          <w:iCs/>
        </w:rPr>
        <w:t xml:space="preserve">came to Houston and joined the </w:t>
      </w:r>
      <w:r w:rsidR="001E64B4">
        <w:rPr>
          <w:iCs/>
        </w:rPr>
        <w:t>Ph. D</w:t>
      </w:r>
      <w:r w:rsidR="00A07D42" w:rsidRPr="005F1835">
        <w:rPr>
          <w:rFonts w:hint="eastAsia"/>
          <w:iCs/>
        </w:rPr>
        <w:t xml:space="preserve"> </w:t>
      </w:r>
      <w:r w:rsidR="00DF2CA7" w:rsidRPr="005F1835">
        <w:rPr>
          <w:iCs/>
        </w:rPr>
        <w:t xml:space="preserve">program in biostatistics in the Division of Biostatistics, University of Texas School of </w:t>
      </w:r>
      <w:r w:rsidR="000F313E">
        <w:rPr>
          <w:iCs/>
        </w:rPr>
        <w:t>Public Health</w:t>
      </w:r>
      <w:r w:rsidR="00A07D42" w:rsidRPr="005F1835">
        <w:rPr>
          <w:rFonts w:hint="eastAsia"/>
          <w:iCs/>
        </w:rPr>
        <w:t xml:space="preserve">, and then as my </w:t>
      </w:r>
      <w:r w:rsidR="00A07D42" w:rsidRPr="005F1835">
        <w:rPr>
          <w:iCs/>
        </w:rPr>
        <w:t>research</w:t>
      </w:r>
      <w:r w:rsidR="00A07D42" w:rsidRPr="005F1835">
        <w:rPr>
          <w:rFonts w:hint="eastAsia"/>
          <w:iCs/>
        </w:rPr>
        <w:t xml:space="preserve"> </w:t>
      </w:r>
      <w:r w:rsidR="00772A75" w:rsidRPr="005F1835">
        <w:rPr>
          <w:iCs/>
        </w:rPr>
        <w:t>assistant,</w:t>
      </w:r>
      <w:r w:rsidR="00772A75">
        <w:rPr>
          <w:rFonts w:hint="eastAsia"/>
          <w:iCs/>
        </w:rPr>
        <w:t xml:space="preserve"> h</w:t>
      </w:r>
      <w:r w:rsidR="001E64B4">
        <w:rPr>
          <w:rFonts w:hint="eastAsia"/>
          <w:iCs/>
          <w:lang w:eastAsia="zh-CN"/>
        </w:rPr>
        <w:t xml:space="preserve">e </w:t>
      </w:r>
      <w:r w:rsidR="001E64B4">
        <w:rPr>
          <w:iCs/>
          <w:lang w:eastAsia="zh-CN"/>
        </w:rPr>
        <w:t>has</w:t>
      </w:r>
      <w:r w:rsidR="00772A75">
        <w:rPr>
          <w:rFonts w:hint="eastAsia"/>
          <w:iCs/>
          <w:lang w:eastAsia="zh-CN"/>
        </w:rPr>
        <w:t xml:space="preserve"> focus</w:t>
      </w:r>
      <w:r w:rsidR="001E64B4">
        <w:rPr>
          <w:iCs/>
          <w:lang w:eastAsia="zh-CN"/>
        </w:rPr>
        <w:t>ed</w:t>
      </w:r>
      <w:r w:rsidR="00772A75">
        <w:rPr>
          <w:rFonts w:hint="eastAsia"/>
          <w:iCs/>
          <w:lang w:eastAsia="zh-CN"/>
        </w:rPr>
        <w:t xml:space="preserve"> on </w:t>
      </w:r>
      <w:r w:rsidR="008B60D2">
        <w:rPr>
          <w:iCs/>
          <w:lang w:eastAsia="zh-CN"/>
        </w:rPr>
        <w:t>applying</w:t>
      </w:r>
      <w:r w:rsidR="00772A75">
        <w:rPr>
          <w:rFonts w:hint="eastAsia"/>
          <w:iCs/>
          <w:lang w:eastAsia="zh-CN"/>
        </w:rPr>
        <w:t xml:space="preserve"> novel </w:t>
      </w:r>
      <w:r w:rsidR="00772A75">
        <w:rPr>
          <w:iCs/>
          <w:lang w:eastAsia="zh-CN"/>
        </w:rPr>
        <w:t>statistical</w:t>
      </w:r>
      <w:r w:rsidR="00772A75">
        <w:rPr>
          <w:rFonts w:hint="eastAsia"/>
          <w:iCs/>
          <w:lang w:eastAsia="zh-CN"/>
        </w:rPr>
        <w:t xml:space="preserve"> methods for </w:t>
      </w:r>
      <w:r w:rsidR="008B60D2">
        <w:rPr>
          <w:iCs/>
          <w:lang w:eastAsia="zh-CN"/>
        </w:rPr>
        <w:t xml:space="preserve">GWAS, </w:t>
      </w:r>
      <w:r w:rsidR="00772A75">
        <w:rPr>
          <w:rFonts w:hint="eastAsia"/>
          <w:iCs/>
          <w:lang w:eastAsia="zh-CN"/>
        </w:rPr>
        <w:t>RNA-seq and image-genetics data analysis which leverage high dimensional data reduction, causal inference and functional data analysis techniques to identify risk factors and predict diseases</w:t>
      </w:r>
      <w:r w:rsidR="008B60D2">
        <w:rPr>
          <w:iCs/>
          <w:lang w:eastAsia="zh-CN"/>
        </w:rPr>
        <w:t xml:space="preserve"> to make better understanding to the susceptibility and pathology of the complex diseases</w:t>
      </w:r>
      <w:r w:rsidR="00772A75">
        <w:rPr>
          <w:rFonts w:hint="eastAsia"/>
          <w:iCs/>
          <w:lang w:eastAsia="zh-CN"/>
        </w:rPr>
        <w:t xml:space="preserve">. </w:t>
      </w:r>
      <w:r w:rsidR="00EB3BDA">
        <w:rPr>
          <w:rFonts w:hint="eastAsia"/>
          <w:iCs/>
          <w:lang w:eastAsia="zh-CN"/>
        </w:rPr>
        <w:t xml:space="preserve">He was supported by my grant: 5R01HL106034-02, </w:t>
      </w:r>
      <w:r w:rsidR="00EB3BDA">
        <w:rPr>
          <w:iCs/>
          <w:lang w:eastAsia="zh-CN"/>
        </w:rPr>
        <w:t>“</w:t>
      </w:r>
      <w:r w:rsidR="00EB3BDA">
        <w:rPr>
          <w:rFonts w:hint="eastAsia"/>
          <w:iCs/>
          <w:lang w:eastAsia="zh-CN"/>
        </w:rPr>
        <w:t>Statistical Methods for Finding Missing Heritability</w:t>
      </w:r>
      <w:r w:rsidR="00EB3BDA">
        <w:rPr>
          <w:iCs/>
          <w:lang w:eastAsia="zh-CN"/>
        </w:rPr>
        <w:t>”</w:t>
      </w:r>
      <w:r w:rsidR="00EB3BDA">
        <w:rPr>
          <w:rFonts w:hint="eastAsia"/>
          <w:iCs/>
          <w:lang w:eastAsia="zh-CN"/>
        </w:rPr>
        <w:t>.</w:t>
      </w:r>
    </w:p>
    <w:p w:rsidR="00DF2FFB" w:rsidRPr="006E57CB" w:rsidRDefault="00DF2FFB" w:rsidP="005007ED">
      <w:pPr>
        <w:jc w:val="both"/>
        <w:rPr>
          <w:iCs/>
        </w:rPr>
      </w:pPr>
    </w:p>
    <w:p w:rsidR="00DF2CA7" w:rsidRDefault="00DF2CA7" w:rsidP="005007ED">
      <w:pPr>
        <w:jc w:val="both"/>
        <w:rPr>
          <w:iCs/>
        </w:rPr>
      </w:pPr>
      <w:r w:rsidRPr="005F1835">
        <w:rPr>
          <w:iCs/>
        </w:rPr>
        <w:t xml:space="preserve">As a </w:t>
      </w:r>
      <w:r w:rsidR="0052747D" w:rsidRPr="005F1835">
        <w:rPr>
          <w:rFonts w:hint="eastAsia"/>
          <w:iCs/>
        </w:rPr>
        <w:t>Ph.D student</w:t>
      </w:r>
      <w:r w:rsidRPr="005F1835">
        <w:rPr>
          <w:iCs/>
        </w:rPr>
        <w:t xml:space="preserve">, </w:t>
      </w:r>
      <w:r w:rsidR="0052747D" w:rsidRPr="005F1835">
        <w:rPr>
          <w:rFonts w:hint="eastAsia"/>
          <w:iCs/>
        </w:rPr>
        <w:t>Mr. Guo</w:t>
      </w:r>
      <w:r w:rsidR="001E64B4">
        <w:rPr>
          <w:iCs/>
        </w:rPr>
        <w:t xml:space="preserve"> is very promising. During his</w:t>
      </w:r>
      <w:r w:rsidRPr="005F1835">
        <w:rPr>
          <w:iCs/>
        </w:rPr>
        <w:t xml:space="preserve"> </w:t>
      </w:r>
      <w:r w:rsidR="0052747D" w:rsidRPr="005F1835">
        <w:rPr>
          <w:rFonts w:hint="eastAsia"/>
          <w:iCs/>
        </w:rPr>
        <w:t>Ph.D</w:t>
      </w:r>
      <w:r w:rsidR="00A71042" w:rsidRPr="005F1835">
        <w:rPr>
          <w:iCs/>
        </w:rPr>
        <w:t xml:space="preserve"> studies </w:t>
      </w:r>
      <w:r w:rsidRPr="005F1835">
        <w:rPr>
          <w:iCs/>
        </w:rPr>
        <w:t xml:space="preserve">he published </w:t>
      </w:r>
      <w:r w:rsidR="005D289F">
        <w:rPr>
          <w:rFonts w:hint="eastAsia"/>
          <w:iCs/>
        </w:rPr>
        <w:t>8</w:t>
      </w:r>
      <w:r w:rsidR="00174E71" w:rsidRPr="005F1835">
        <w:rPr>
          <w:rFonts w:hint="eastAsia"/>
          <w:iCs/>
        </w:rPr>
        <w:t xml:space="preserve"> </w:t>
      </w:r>
      <w:r w:rsidR="005D289F">
        <w:rPr>
          <w:iCs/>
        </w:rPr>
        <w:t xml:space="preserve">first or co-first authors in </w:t>
      </w:r>
      <w:r w:rsidR="00AF6671" w:rsidRPr="005F1835">
        <w:rPr>
          <w:iCs/>
        </w:rPr>
        <w:t>Journal of medical genetics</w:t>
      </w:r>
      <w:r w:rsidR="00AF6671" w:rsidRPr="005F1835">
        <w:rPr>
          <w:rFonts w:hint="eastAsia"/>
          <w:iCs/>
        </w:rPr>
        <w:t xml:space="preserve">, </w:t>
      </w:r>
      <w:r w:rsidR="00AF6671" w:rsidRPr="005F1835">
        <w:rPr>
          <w:iCs/>
        </w:rPr>
        <w:t>European Journal of Human Genetics,</w:t>
      </w:r>
      <w:r w:rsidR="00AF6671" w:rsidRPr="005F1835">
        <w:rPr>
          <w:rFonts w:hint="eastAsia"/>
          <w:iCs/>
        </w:rPr>
        <w:t xml:space="preserve"> </w:t>
      </w:r>
      <w:r w:rsidR="00AF6671" w:rsidRPr="005F1835">
        <w:rPr>
          <w:iCs/>
        </w:rPr>
        <w:t>Genes and immunity</w:t>
      </w:r>
      <w:r w:rsidR="005D289F">
        <w:rPr>
          <w:rFonts w:hint="eastAsia"/>
          <w:iCs/>
        </w:rPr>
        <w:t xml:space="preserve"> </w:t>
      </w:r>
      <w:r w:rsidR="00AF6671" w:rsidRPr="005F1835">
        <w:rPr>
          <w:rFonts w:hint="eastAsia"/>
          <w:iCs/>
        </w:rPr>
        <w:t xml:space="preserve">and </w:t>
      </w:r>
      <w:r w:rsidR="00AF6671" w:rsidRPr="005F1835">
        <w:rPr>
          <w:iCs/>
        </w:rPr>
        <w:t>Clinical epigenetics</w:t>
      </w:r>
      <w:r w:rsidR="00AF6671" w:rsidRPr="005F1835">
        <w:rPr>
          <w:rFonts w:hint="eastAsia"/>
          <w:iCs/>
        </w:rPr>
        <w:t xml:space="preserve">. </w:t>
      </w:r>
      <w:r w:rsidR="00A71042">
        <w:rPr>
          <w:iCs/>
        </w:rPr>
        <w:t xml:space="preserve">To my surprising, </w:t>
      </w:r>
      <w:r>
        <w:rPr>
          <w:iCs/>
        </w:rPr>
        <w:t>he</w:t>
      </w:r>
      <w:r w:rsidR="00A07D42">
        <w:rPr>
          <w:iCs/>
        </w:rPr>
        <w:t xml:space="preserve"> published </w:t>
      </w:r>
      <w:r w:rsidR="00AF6671">
        <w:rPr>
          <w:rFonts w:hint="eastAsia"/>
          <w:iCs/>
        </w:rPr>
        <w:t>4</w:t>
      </w:r>
      <w:r>
        <w:rPr>
          <w:iCs/>
        </w:rPr>
        <w:t xml:space="preserve"> Abstracts (Posters) in the </w:t>
      </w:r>
      <w:r w:rsidR="00AF6671" w:rsidRPr="00AF6671">
        <w:rPr>
          <w:iCs/>
        </w:rPr>
        <w:t>International Meeting on Human Genome Variation and Complex Genome Analysis</w:t>
      </w:r>
      <w:r>
        <w:rPr>
          <w:iCs/>
        </w:rPr>
        <w:t>, Annual Meeting of American Society of Human Genetics</w:t>
      </w:r>
      <w:r w:rsidR="00DF2FFB">
        <w:rPr>
          <w:rFonts w:hint="eastAsia"/>
          <w:iCs/>
        </w:rPr>
        <w:t xml:space="preserve">, </w:t>
      </w:r>
      <w:r w:rsidR="00DF2FFB" w:rsidRPr="00DF2FFB">
        <w:rPr>
          <w:iCs/>
        </w:rPr>
        <w:t>Epigenet</w:t>
      </w:r>
      <w:r w:rsidR="00DF2FFB">
        <w:rPr>
          <w:iCs/>
        </w:rPr>
        <w:t>ics in Development and Diseases</w:t>
      </w:r>
      <w:r w:rsidR="00DF2FFB">
        <w:rPr>
          <w:rFonts w:hint="eastAsia"/>
          <w:iCs/>
        </w:rPr>
        <w:t xml:space="preserve"> </w:t>
      </w:r>
      <w:r w:rsidR="00DF2FFB" w:rsidRPr="00DF2FFB">
        <w:rPr>
          <w:iCs/>
        </w:rPr>
        <w:t>9th Asian Epigenomics Meeting</w:t>
      </w:r>
      <w:r>
        <w:rPr>
          <w:iCs/>
        </w:rPr>
        <w:t>.</w:t>
      </w:r>
      <w:r w:rsidR="00AF6671">
        <w:rPr>
          <w:rFonts w:hint="eastAsia"/>
          <w:iCs/>
        </w:rPr>
        <w:t xml:space="preserve"> He </w:t>
      </w:r>
      <w:r w:rsidR="001E64B4">
        <w:rPr>
          <w:iCs/>
        </w:rPr>
        <w:t>won the</w:t>
      </w:r>
      <w:r w:rsidR="001E64B4" w:rsidRPr="001E64B4">
        <w:rPr>
          <w:iCs/>
        </w:rPr>
        <w:t xml:space="preserve"> first place of poster award in the UT GSBS human and molecular genetics symposium</w:t>
      </w:r>
      <w:r w:rsidR="001E64B4">
        <w:rPr>
          <w:iCs/>
        </w:rPr>
        <w:t xml:space="preserve"> </w:t>
      </w:r>
      <w:r>
        <w:rPr>
          <w:iCs/>
        </w:rPr>
        <w:t xml:space="preserve">in </w:t>
      </w:r>
      <w:r w:rsidR="00AF6671">
        <w:rPr>
          <w:rFonts w:hint="eastAsia"/>
          <w:iCs/>
        </w:rPr>
        <w:t>2014</w:t>
      </w:r>
      <w:r>
        <w:rPr>
          <w:iCs/>
        </w:rPr>
        <w:t xml:space="preserve"> </w:t>
      </w:r>
      <w:r w:rsidR="001E64B4">
        <w:rPr>
          <w:iCs/>
        </w:rPr>
        <w:t>for his</w:t>
      </w:r>
      <w:r w:rsidRPr="00316216">
        <w:rPr>
          <w:iCs/>
        </w:rPr>
        <w:t xml:space="preserve"> </w:t>
      </w:r>
      <w:r w:rsidR="00AF6671">
        <w:rPr>
          <w:rFonts w:hint="eastAsia"/>
          <w:iCs/>
        </w:rPr>
        <w:t>poster</w:t>
      </w:r>
      <w:r w:rsidRPr="00316216">
        <w:rPr>
          <w:iCs/>
        </w:rPr>
        <w:t xml:space="preserve"> </w:t>
      </w:r>
      <w:r w:rsidR="00EC7FF5">
        <w:rPr>
          <w:iCs/>
        </w:rPr>
        <w:t>“</w:t>
      </w:r>
      <w:r w:rsidR="001B6E6C" w:rsidRPr="001B6E6C">
        <w:rPr>
          <w:iCs/>
        </w:rPr>
        <w:t>Cluster analysis</w:t>
      </w:r>
      <w:r w:rsidR="001B6E6C" w:rsidRPr="001B6E6C">
        <w:rPr>
          <w:rFonts w:hint="eastAsia"/>
          <w:iCs/>
        </w:rPr>
        <w:t xml:space="preserve"> to RNA-seq data</w:t>
      </w:r>
      <w:r w:rsidR="001B6E6C" w:rsidRPr="001B6E6C">
        <w:rPr>
          <w:iCs/>
        </w:rPr>
        <w:t xml:space="preserve"> based on Function PCA reveals </w:t>
      </w:r>
      <w:r w:rsidR="001B6E6C" w:rsidRPr="001B6E6C">
        <w:rPr>
          <w:rFonts w:hint="eastAsia"/>
          <w:iCs/>
        </w:rPr>
        <w:t>cancer subtype</w:t>
      </w:r>
      <w:r w:rsidR="00EC7FF5">
        <w:rPr>
          <w:iCs/>
        </w:rPr>
        <w:t>”</w:t>
      </w:r>
      <w:r w:rsidR="006E57CB">
        <w:rPr>
          <w:rFonts w:hint="eastAsia"/>
          <w:iCs/>
        </w:rPr>
        <w:t>.</w:t>
      </w:r>
    </w:p>
    <w:p w:rsidR="00DF2FFB" w:rsidRDefault="00DF2FFB" w:rsidP="005007ED">
      <w:pPr>
        <w:jc w:val="both"/>
        <w:rPr>
          <w:iCs/>
        </w:rPr>
      </w:pPr>
    </w:p>
    <w:p w:rsidR="005E7139" w:rsidRDefault="00F77F33" w:rsidP="005007ED">
      <w:pPr>
        <w:jc w:val="both"/>
        <w:rPr>
          <w:iCs/>
        </w:rPr>
      </w:pPr>
      <w:r w:rsidRPr="00F77F33">
        <w:rPr>
          <w:iCs/>
        </w:rPr>
        <w:t>Although great progress in genome-wide association studies (GWAS)</w:t>
      </w:r>
      <w:r w:rsidR="001E64B4">
        <w:rPr>
          <w:iCs/>
        </w:rPr>
        <w:t xml:space="preserve"> has been made, the performance of  the most current </w:t>
      </w:r>
      <w:r w:rsidRPr="00F77F33">
        <w:rPr>
          <w:iCs/>
        </w:rPr>
        <w:t>SNP</w:t>
      </w:r>
      <w:r w:rsidR="001E64B4">
        <w:rPr>
          <w:iCs/>
        </w:rPr>
        <w:t>-</w:t>
      </w:r>
      <w:r w:rsidRPr="00F77F33">
        <w:rPr>
          <w:iCs/>
        </w:rPr>
        <w:t xml:space="preserve"> </w:t>
      </w:r>
      <w:r w:rsidR="001E64B4">
        <w:rPr>
          <w:rFonts w:hint="eastAsia"/>
          <w:iCs/>
        </w:rPr>
        <w:t xml:space="preserve">based </w:t>
      </w:r>
      <w:r w:rsidR="001E64B4">
        <w:rPr>
          <w:iCs/>
        </w:rPr>
        <w:t>disease</w:t>
      </w:r>
      <w:r w:rsidR="001E64B4">
        <w:rPr>
          <w:rFonts w:hint="eastAsia"/>
          <w:iCs/>
        </w:rPr>
        <w:t xml:space="preserve"> risk prediction </w:t>
      </w:r>
      <w:r w:rsidR="001E64B4">
        <w:rPr>
          <w:iCs/>
        </w:rPr>
        <w:t>methods</w:t>
      </w:r>
      <w:r>
        <w:rPr>
          <w:rFonts w:hint="eastAsia"/>
          <w:iCs/>
        </w:rPr>
        <w:t xml:space="preserve"> was not </w:t>
      </w:r>
      <w:r>
        <w:rPr>
          <w:iCs/>
        </w:rPr>
        <w:t>assessed</w:t>
      </w:r>
      <w:r>
        <w:rPr>
          <w:rFonts w:hint="eastAsia"/>
          <w:iCs/>
        </w:rPr>
        <w:t xml:space="preserve"> </w:t>
      </w:r>
      <w:r w:rsidR="00BC3C68">
        <w:rPr>
          <w:iCs/>
        </w:rPr>
        <w:t>accurately;</w:t>
      </w:r>
      <w:r w:rsidR="00BC3C68">
        <w:rPr>
          <w:rFonts w:hint="eastAsia"/>
          <w:iCs/>
        </w:rPr>
        <w:t xml:space="preserve"> He re-</w:t>
      </w:r>
      <w:r w:rsidR="00BC3C68">
        <w:rPr>
          <w:iCs/>
        </w:rPr>
        <w:t>analyzed</w:t>
      </w:r>
      <w:r w:rsidR="00BC3C68">
        <w:rPr>
          <w:rFonts w:hint="eastAsia"/>
          <w:iCs/>
        </w:rPr>
        <w:t xml:space="preserve"> his previous published association data and </w:t>
      </w:r>
      <w:r w:rsidR="00BC3C68">
        <w:rPr>
          <w:iCs/>
        </w:rPr>
        <w:t>evaluated</w:t>
      </w:r>
      <w:r w:rsidR="00BC3C68">
        <w:rPr>
          <w:rFonts w:hint="eastAsia"/>
          <w:iCs/>
        </w:rPr>
        <w:t xml:space="preserve"> the prediction ability with </w:t>
      </w:r>
      <w:r w:rsidR="00CD2034">
        <w:rPr>
          <w:iCs/>
        </w:rPr>
        <w:t>the</w:t>
      </w:r>
      <w:r w:rsidR="00BC3C68">
        <w:rPr>
          <w:rFonts w:hint="eastAsia"/>
          <w:iCs/>
        </w:rPr>
        <w:t xml:space="preserve"> significant SNPs which is identified by GWAS studies. </w:t>
      </w:r>
      <w:r w:rsidR="00BC3C68">
        <w:rPr>
          <w:iCs/>
        </w:rPr>
        <w:t>S</w:t>
      </w:r>
      <w:r w:rsidR="00BC3C68">
        <w:rPr>
          <w:rFonts w:hint="eastAsia"/>
          <w:iCs/>
        </w:rPr>
        <w:t xml:space="preserve">ince thyroid is </w:t>
      </w:r>
      <w:r w:rsidR="00DF2FFB">
        <w:rPr>
          <w:rFonts w:hint="eastAsia"/>
          <w:iCs/>
        </w:rPr>
        <w:t>one</w:t>
      </w:r>
      <w:r w:rsidR="00BC3C68">
        <w:rPr>
          <w:rFonts w:hint="eastAsia"/>
          <w:iCs/>
        </w:rPr>
        <w:t xml:space="preserve"> of complex </w:t>
      </w:r>
      <w:r w:rsidR="00BC3C68">
        <w:rPr>
          <w:iCs/>
        </w:rPr>
        <w:t>diseases</w:t>
      </w:r>
      <w:r w:rsidR="00BC3C68">
        <w:rPr>
          <w:rFonts w:hint="eastAsia"/>
          <w:iCs/>
        </w:rPr>
        <w:t xml:space="preserve"> with highest </w:t>
      </w:r>
      <w:r w:rsidR="00BC3C68">
        <w:rPr>
          <w:iCs/>
        </w:rPr>
        <w:t>heritability</w:t>
      </w:r>
      <w:r w:rsidR="00BC3C68">
        <w:rPr>
          <w:rFonts w:hint="eastAsia"/>
          <w:iCs/>
        </w:rPr>
        <w:t xml:space="preserve"> among all the cancers, his </w:t>
      </w:r>
      <w:r w:rsidR="00BC3C68">
        <w:rPr>
          <w:iCs/>
        </w:rPr>
        <w:t>result</w:t>
      </w:r>
      <w:r w:rsidR="00E25924">
        <w:rPr>
          <w:rFonts w:hint="eastAsia"/>
          <w:iCs/>
        </w:rPr>
        <w:t xml:space="preserve"> </w:t>
      </w:r>
      <w:r w:rsidR="00E25924">
        <w:rPr>
          <w:iCs/>
        </w:rPr>
        <w:t>has</w:t>
      </w:r>
      <w:r w:rsidR="00BC3C68">
        <w:rPr>
          <w:rFonts w:hint="eastAsia"/>
          <w:iCs/>
        </w:rPr>
        <w:t xml:space="preserve"> an important </w:t>
      </w:r>
      <w:r w:rsidR="00E25924">
        <w:rPr>
          <w:iCs/>
        </w:rPr>
        <w:t>implication</w:t>
      </w:r>
      <w:r w:rsidR="00BC3C68">
        <w:rPr>
          <w:rFonts w:hint="eastAsia"/>
          <w:iCs/>
        </w:rPr>
        <w:t xml:space="preserve"> that the role of the prediction ability based on few </w:t>
      </w:r>
      <w:r w:rsidR="00BC3C68">
        <w:rPr>
          <w:iCs/>
        </w:rPr>
        <w:t>significant</w:t>
      </w:r>
      <w:r w:rsidR="00BC3C68">
        <w:rPr>
          <w:rFonts w:hint="eastAsia"/>
          <w:iCs/>
        </w:rPr>
        <w:t xml:space="preserve"> SNPs from GWAS study is limited. </w:t>
      </w:r>
      <w:r w:rsidR="00365741">
        <w:rPr>
          <w:rFonts w:hint="eastAsia"/>
          <w:iCs/>
        </w:rPr>
        <w:t xml:space="preserve">Also, this research </w:t>
      </w:r>
      <w:r w:rsidR="00955E55">
        <w:rPr>
          <w:iCs/>
        </w:rPr>
        <w:t>re</w:t>
      </w:r>
      <w:r w:rsidR="00955E55">
        <w:rPr>
          <w:rFonts w:hint="eastAsia"/>
          <w:iCs/>
        </w:rPr>
        <w:t>-</w:t>
      </w:r>
      <w:r w:rsidR="00955E55" w:rsidRPr="00955E55">
        <w:rPr>
          <w:iCs/>
        </w:rPr>
        <w:t>emphasized</w:t>
      </w:r>
      <w:r w:rsidR="00955E55">
        <w:rPr>
          <w:rFonts w:hint="eastAsia"/>
          <w:iCs/>
        </w:rPr>
        <w:t xml:space="preserve"> that</w:t>
      </w:r>
      <w:r w:rsidR="00955E55" w:rsidRPr="00955E55">
        <w:rPr>
          <w:iCs/>
        </w:rPr>
        <w:t xml:space="preserve"> </w:t>
      </w:r>
      <w:r w:rsidR="008D142A">
        <w:rPr>
          <w:rFonts w:hint="eastAsia"/>
          <w:iCs/>
        </w:rPr>
        <w:t>a</w:t>
      </w:r>
      <w:r w:rsidR="00365741" w:rsidRPr="00F77F33">
        <w:rPr>
          <w:iCs/>
        </w:rPr>
        <w:t xml:space="preserve">ssociations identified by GWAS account for only a few percent of the genetic variance, </w:t>
      </w:r>
      <w:r w:rsidR="00E25924">
        <w:rPr>
          <w:iCs/>
        </w:rPr>
        <w:t xml:space="preserve">more attentions should be paid to </w:t>
      </w:r>
      <w:r w:rsidR="00365741" w:rsidRPr="00F77F33">
        <w:rPr>
          <w:iCs/>
        </w:rPr>
        <w:t>the missing heritability</w:t>
      </w:r>
      <w:r w:rsidR="008D142A">
        <w:rPr>
          <w:rFonts w:hint="eastAsia"/>
          <w:iCs/>
        </w:rPr>
        <w:t xml:space="preserve"> caused by epigenetic variations such DNA methylation and histone modifications</w:t>
      </w:r>
      <w:r w:rsidR="005E7139">
        <w:rPr>
          <w:rFonts w:hint="eastAsia"/>
          <w:iCs/>
        </w:rPr>
        <w:t xml:space="preserve"> and </w:t>
      </w:r>
      <w:r w:rsidR="005E7139" w:rsidRPr="005E7139">
        <w:rPr>
          <w:iCs/>
        </w:rPr>
        <w:t>temporal</w:t>
      </w:r>
      <w:r w:rsidR="005E7139">
        <w:rPr>
          <w:rFonts w:hint="eastAsia"/>
          <w:iCs/>
        </w:rPr>
        <w:t xml:space="preserve"> </w:t>
      </w:r>
      <w:r w:rsidR="005E7139">
        <w:rPr>
          <w:iCs/>
        </w:rPr>
        <w:t>and</w:t>
      </w:r>
      <w:r w:rsidR="005E7139">
        <w:rPr>
          <w:rFonts w:hint="eastAsia"/>
          <w:iCs/>
        </w:rPr>
        <w:t xml:space="preserve"> s</w:t>
      </w:r>
      <w:r w:rsidR="00E25924">
        <w:rPr>
          <w:rFonts w:hint="eastAsia"/>
          <w:iCs/>
        </w:rPr>
        <w:t>patial specific gene expression</w:t>
      </w:r>
      <w:r w:rsidR="008D142A">
        <w:rPr>
          <w:rFonts w:hint="eastAsia"/>
          <w:iCs/>
        </w:rPr>
        <w:t xml:space="preserve">. </w:t>
      </w:r>
    </w:p>
    <w:p w:rsidR="008869F7" w:rsidRDefault="008869F7" w:rsidP="005007ED">
      <w:pPr>
        <w:jc w:val="both"/>
        <w:rPr>
          <w:iCs/>
        </w:rPr>
      </w:pPr>
    </w:p>
    <w:p w:rsidR="008C4A3A" w:rsidRPr="005F1835" w:rsidRDefault="008869F7" w:rsidP="005007ED">
      <w:pPr>
        <w:jc w:val="both"/>
        <w:rPr>
          <w:iCs/>
        </w:rPr>
      </w:pPr>
      <w:r w:rsidRPr="008869F7">
        <w:rPr>
          <w:iCs/>
        </w:rPr>
        <w:t>DNA methylation</w:t>
      </w:r>
      <w:r w:rsidRPr="008869F7">
        <w:rPr>
          <w:rFonts w:hint="eastAsia"/>
          <w:iCs/>
        </w:rPr>
        <w:t xml:space="preserve"> </w:t>
      </w:r>
      <w:r w:rsidRPr="008869F7">
        <w:rPr>
          <w:iCs/>
        </w:rPr>
        <w:t xml:space="preserve">was </w:t>
      </w:r>
      <w:r w:rsidRPr="008869F7">
        <w:rPr>
          <w:rFonts w:hint="eastAsia"/>
          <w:iCs/>
        </w:rPr>
        <w:t>suggested</w:t>
      </w:r>
      <w:r w:rsidRPr="008869F7">
        <w:rPr>
          <w:iCs/>
        </w:rPr>
        <w:t xml:space="preserve"> as </w:t>
      </w:r>
      <w:r w:rsidRPr="008869F7">
        <w:rPr>
          <w:rFonts w:hint="eastAsia"/>
          <w:iCs/>
        </w:rPr>
        <w:t xml:space="preserve">the </w:t>
      </w:r>
      <w:r w:rsidRPr="008869F7">
        <w:rPr>
          <w:iCs/>
        </w:rPr>
        <w:t>promising biomarker</w:t>
      </w:r>
      <w:r w:rsidR="00E25924">
        <w:rPr>
          <w:rFonts w:hint="eastAsia"/>
          <w:iCs/>
        </w:rPr>
        <w:t xml:space="preserve"> for</w:t>
      </w:r>
      <w:r w:rsidRPr="008869F7">
        <w:rPr>
          <w:rFonts w:hint="eastAsia"/>
          <w:iCs/>
        </w:rPr>
        <w:t xml:space="preserve"> early diagnosis</w:t>
      </w:r>
      <w:r w:rsidR="00E25924">
        <w:rPr>
          <w:iCs/>
        </w:rPr>
        <w:t xml:space="preserve"> of lung cancer</w:t>
      </w:r>
      <w:r w:rsidRPr="008869F7">
        <w:rPr>
          <w:iCs/>
        </w:rPr>
        <w:t xml:space="preserve">. However, it is a great challenge to search for the optimized combination of the methylation biomarkers to obtain the maximum </w:t>
      </w:r>
      <w:r w:rsidRPr="008869F7">
        <w:rPr>
          <w:rFonts w:hint="eastAsia"/>
          <w:iCs/>
        </w:rPr>
        <w:t>diagnosis</w:t>
      </w:r>
      <w:r w:rsidRPr="008869F7">
        <w:rPr>
          <w:iCs/>
        </w:rPr>
        <w:t xml:space="preserve"> performance.</w:t>
      </w:r>
      <w:r w:rsidRPr="008869F7">
        <w:rPr>
          <w:rFonts w:hint="eastAsia"/>
          <w:iCs/>
        </w:rPr>
        <w:t xml:space="preserve"> </w:t>
      </w:r>
      <w:r>
        <w:rPr>
          <w:rFonts w:hint="eastAsia"/>
          <w:iCs/>
        </w:rPr>
        <w:t xml:space="preserve"> </w:t>
      </w:r>
      <w:r>
        <w:rPr>
          <w:iCs/>
        </w:rPr>
        <w:t>H</w:t>
      </w:r>
      <w:r>
        <w:rPr>
          <w:rFonts w:hint="eastAsia"/>
          <w:iCs/>
        </w:rPr>
        <w:t xml:space="preserve">e </w:t>
      </w:r>
      <w:r w:rsidRPr="008869F7">
        <w:rPr>
          <w:iCs/>
        </w:rPr>
        <w:t xml:space="preserve">developed a panel of DNA methylation biomarkers and validated their diagnostic efficiency </w:t>
      </w:r>
      <w:r w:rsidRPr="008869F7">
        <w:rPr>
          <w:rFonts w:hint="eastAsia"/>
          <w:iCs/>
        </w:rPr>
        <w:t>for non-small cell lung cancer (NSCLC) in</w:t>
      </w:r>
      <w:r w:rsidRPr="008869F7">
        <w:rPr>
          <w:iCs/>
        </w:rPr>
        <w:t xml:space="preserve"> a</w:t>
      </w:r>
      <w:r w:rsidRPr="008869F7">
        <w:rPr>
          <w:rFonts w:hint="eastAsia"/>
          <w:iCs/>
        </w:rPr>
        <w:t xml:space="preserve"> large Chinese Han NSCLC </w:t>
      </w:r>
      <w:r w:rsidRPr="008869F7">
        <w:rPr>
          <w:iCs/>
        </w:rPr>
        <w:t>retrospective cohort. T</w:t>
      </w:r>
      <w:r w:rsidRPr="008869F7">
        <w:rPr>
          <w:rFonts w:hint="eastAsia"/>
          <w:iCs/>
        </w:rPr>
        <w:t>hree high-throughput DNA methylation microarray dataset</w:t>
      </w:r>
      <w:r w:rsidR="00E25924">
        <w:rPr>
          <w:iCs/>
        </w:rPr>
        <w:t>s</w:t>
      </w:r>
      <w:r w:rsidR="00431F3D">
        <w:rPr>
          <w:rFonts w:hint="eastAsia"/>
          <w:iCs/>
        </w:rPr>
        <w:t xml:space="preserve"> </w:t>
      </w:r>
      <w:r w:rsidRPr="008869F7">
        <w:rPr>
          <w:rFonts w:hint="eastAsia"/>
          <w:iCs/>
        </w:rPr>
        <w:t xml:space="preserve">were collected in the discover stage. After normalization, batch effect elimination and integration, significant differential methylated genes and best combination of the biomarkers were determined with leave-one-out support vector machine (SVM) feature selection operation. Then candidate promoters </w:t>
      </w:r>
      <w:r w:rsidRPr="008869F7">
        <w:rPr>
          <w:iCs/>
        </w:rPr>
        <w:t xml:space="preserve">were examined by </w:t>
      </w:r>
      <w:r w:rsidR="00431F3D">
        <w:rPr>
          <w:rFonts w:hint="eastAsia"/>
          <w:iCs/>
        </w:rPr>
        <w:t>m</w:t>
      </w:r>
      <w:r w:rsidRPr="008869F7">
        <w:rPr>
          <w:iCs/>
        </w:rPr>
        <w:t>ethylation status determined single nucleotide primer extension technology</w:t>
      </w:r>
      <w:r w:rsidRPr="008869F7">
        <w:rPr>
          <w:rFonts w:hint="eastAsia"/>
          <w:iCs/>
        </w:rPr>
        <w:t xml:space="preserve"> (</w:t>
      </w:r>
      <w:r w:rsidRPr="008869F7">
        <w:rPr>
          <w:iCs/>
        </w:rPr>
        <w:t>MSD-SNuPE</w:t>
      </w:r>
      <w:r w:rsidRPr="008869F7">
        <w:rPr>
          <w:rFonts w:hint="eastAsia"/>
          <w:iCs/>
        </w:rPr>
        <w:t>T)</w:t>
      </w:r>
      <w:r w:rsidRPr="008869F7">
        <w:rPr>
          <w:iCs/>
        </w:rPr>
        <w:t xml:space="preserve"> in an independent set of </w:t>
      </w:r>
      <w:r w:rsidRPr="008869F7">
        <w:rPr>
          <w:rFonts w:hint="eastAsia"/>
          <w:iCs/>
        </w:rPr>
        <w:t>NSCLC/n</w:t>
      </w:r>
      <w:r w:rsidRPr="008869F7">
        <w:rPr>
          <w:iCs/>
        </w:rPr>
        <w:t xml:space="preserve">ormal </w:t>
      </w:r>
      <w:r w:rsidRPr="008869F7">
        <w:rPr>
          <w:rFonts w:hint="eastAsia"/>
          <w:iCs/>
        </w:rPr>
        <w:t>tissues</w:t>
      </w:r>
      <w:r w:rsidRPr="008869F7">
        <w:rPr>
          <w:iCs/>
        </w:rPr>
        <w:t xml:space="preserve">. </w:t>
      </w:r>
      <w:r w:rsidR="00FA2B5B">
        <w:rPr>
          <w:rFonts w:hint="eastAsia"/>
          <w:iCs/>
        </w:rPr>
        <w:t>He</w:t>
      </w:r>
      <w:r w:rsidRPr="008869F7">
        <w:rPr>
          <w:rFonts w:hint="eastAsia"/>
          <w:iCs/>
        </w:rPr>
        <w:t xml:space="preserve"> propos</w:t>
      </w:r>
      <w:r w:rsidR="00E25924">
        <w:rPr>
          <w:rFonts w:hint="eastAsia"/>
          <w:iCs/>
        </w:rPr>
        <w:t>ed an effective DNA methylation</w:t>
      </w:r>
      <w:r w:rsidR="00E25924">
        <w:rPr>
          <w:iCs/>
        </w:rPr>
        <w:t>-</w:t>
      </w:r>
      <w:r w:rsidRPr="008869F7">
        <w:rPr>
          <w:rFonts w:hint="eastAsia"/>
          <w:iCs/>
        </w:rPr>
        <w:t xml:space="preserve">based biomarker discover pipeline </w:t>
      </w:r>
      <w:r w:rsidRPr="008869F7">
        <w:rPr>
          <w:iCs/>
        </w:rPr>
        <w:t>and</w:t>
      </w:r>
      <w:r>
        <w:rPr>
          <w:rFonts w:hint="eastAsia"/>
          <w:iCs/>
        </w:rPr>
        <w:t xml:space="preserve"> identified a</w:t>
      </w:r>
      <w:r w:rsidRPr="008869F7">
        <w:rPr>
          <w:rFonts w:hint="eastAsia"/>
          <w:iCs/>
        </w:rPr>
        <w:t xml:space="preserve"> promising panel for NSCLC diagnosis. </w:t>
      </w:r>
      <w:r w:rsidRPr="008869F7">
        <w:rPr>
          <w:iCs/>
        </w:rPr>
        <w:t xml:space="preserve">High </w:t>
      </w:r>
      <w:r w:rsidRPr="008869F7">
        <w:rPr>
          <w:iCs/>
        </w:rPr>
        <w:lastRenderedPageBreak/>
        <w:t xml:space="preserve">throughput DNA methylation microarray dataset followed by batch effect elimination can be a good method to discover </w:t>
      </w:r>
      <w:r w:rsidRPr="008869F7">
        <w:rPr>
          <w:rFonts w:hint="eastAsia"/>
          <w:iCs/>
        </w:rPr>
        <w:t xml:space="preserve">optimized </w:t>
      </w:r>
      <w:r w:rsidRPr="008869F7">
        <w:rPr>
          <w:iCs/>
        </w:rPr>
        <w:t xml:space="preserve">DNA methylation </w:t>
      </w:r>
      <w:r w:rsidRPr="008869F7">
        <w:rPr>
          <w:rFonts w:hint="eastAsia"/>
          <w:iCs/>
        </w:rPr>
        <w:t>diagnostic</w:t>
      </w:r>
      <w:r w:rsidRPr="008869F7">
        <w:rPr>
          <w:iCs/>
        </w:rPr>
        <w:t xml:space="preserve"> </w:t>
      </w:r>
      <w:r w:rsidRPr="008869F7">
        <w:rPr>
          <w:rFonts w:hint="eastAsia"/>
          <w:iCs/>
        </w:rPr>
        <w:t>panels.</w:t>
      </w:r>
      <w:r>
        <w:rPr>
          <w:rFonts w:hint="eastAsia"/>
          <w:iCs/>
        </w:rPr>
        <w:t xml:space="preserve"> </w:t>
      </w:r>
      <w:r w:rsidRPr="008869F7">
        <w:rPr>
          <w:rFonts w:hint="eastAsia"/>
          <w:iCs/>
        </w:rPr>
        <w:t>M</w:t>
      </w:r>
      <w:r w:rsidRPr="008869F7">
        <w:rPr>
          <w:iCs/>
        </w:rPr>
        <w:t xml:space="preserve">ethylation </w:t>
      </w:r>
      <w:r w:rsidRPr="008869F7">
        <w:rPr>
          <w:rFonts w:hint="eastAsia"/>
          <w:iCs/>
        </w:rPr>
        <w:t>profiles</w:t>
      </w:r>
      <w:r w:rsidRPr="008869F7">
        <w:rPr>
          <w:iCs/>
        </w:rPr>
        <w:t xml:space="preserve"> </w:t>
      </w:r>
      <w:r w:rsidRPr="008869F7">
        <w:rPr>
          <w:rFonts w:hint="eastAsia"/>
          <w:iCs/>
        </w:rPr>
        <w:t xml:space="preserve">of </w:t>
      </w:r>
      <w:r w:rsidRPr="008869F7">
        <w:rPr>
          <w:iCs/>
        </w:rPr>
        <w:t>AGTR1, GALR1, SLC5A8, ZMYND10 and NTSR1</w:t>
      </w:r>
      <w:r w:rsidRPr="008869F7">
        <w:rPr>
          <w:rFonts w:hint="eastAsia"/>
          <w:iCs/>
        </w:rPr>
        <w:t xml:space="preserve">, could be an </w:t>
      </w:r>
      <w:r w:rsidRPr="008869F7">
        <w:rPr>
          <w:iCs/>
        </w:rPr>
        <w:t>effective</w:t>
      </w:r>
      <w:r w:rsidRPr="008869F7">
        <w:rPr>
          <w:rFonts w:hint="eastAsia"/>
          <w:iCs/>
        </w:rPr>
        <w:t xml:space="preserve"> a</w:t>
      </w:r>
      <w:r w:rsidRPr="008869F7">
        <w:rPr>
          <w:iCs/>
        </w:rPr>
        <w:t xml:space="preserve">ssay for the </w:t>
      </w:r>
      <w:r w:rsidRPr="008869F7">
        <w:rPr>
          <w:rFonts w:hint="eastAsia"/>
          <w:iCs/>
        </w:rPr>
        <w:t>NSCLC d</w:t>
      </w:r>
      <w:r w:rsidRPr="008869F7">
        <w:rPr>
          <w:iCs/>
        </w:rPr>
        <w:t>iagnosis</w:t>
      </w:r>
      <w:r w:rsidRPr="008869F7">
        <w:rPr>
          <w:rFonts w:hint="eastAsia"/>
          <w:iCs/>
        </w:rPr>
        <w:t xml:space="preserve">. </w:t>
      </w:r>
      <w:r w:rsidR="00106868" w:rsidRPr="005F1835">
        <w:rPr>
          <w:iCs/>
        </w:rPr>
        <w:t xml:space="preserve">The works </w:t>
      </w:r>
      <w:r w:rsidR="00106868" w:rsidRPr="005F1835">
        <w:rPr>
          <w:rFonts w:hint="eastAsia"/>
          <w:iCs/>
        </w:rPr>
        <w:t>are</w:t>
      </w:r>
      <w:r w:rsidR="00106868" w:rsidRPr="005F1835">
        <w:rPr>
          <w:iCs/>
        </w:rPr>
        <w:t xml:space="preserve"> </w:t>
      </w:r>
      <w:r w:rsidR="00106868" w:rsidRPr="005F1835">
        <w:rPr>
          <w:rFonts w:hint="eastAsia"/>
          <w:iCs/>
        </w:rPr>
        <w:t xml:space="preserve">prepared to be submitted to </w:t>
      </w:r>
      <w:r w:rsidR="00106868" w:rsidRPr="005F1835">
        <w:rPr>
          <w:iCs/>
        </w:rPr>
        <w:t xml:space="preserve">Genetics in Medicine. I fully believe that </w:t>
      </w:r>
      <w:r w:rsidR="00106868" w:rsidRPr="005F1835">
        <w:rPr>
          <w:rFonts w:hint="eastAsia"/>
          <w:iCs/>
        </w:rPr>
        <w:t>his</w:t>
      </w:r>
      <w:r w:rsidR="00106868" w:rsidRPr="005F1835">
        <w:rPr>
          <w:iCs/>
        </w:rPr>
        <w:t xml:space="preserve"> works in these areas are of great importance and success.</w:t>
      </w:r>
    </w:p>
    <w:p w:rsidR="00BA75D2" w:rsidRDefault="00BA75D2" w:rsidP="005007ED">
      <w:pPr>
        <w:jc w:val="both"/>
        <w:rPr>
          <w:iCs/>
        </w:rPr>
      </w:pPr>
    </w:p>
    <w:p w:rsidR="008C4A3A" w:rsidRDefault="008C4A3A" w:rsidP="005007ED">
      <w:pPr>
        <w:jc w:val="both"/>
        <w:rPr>
          <w:iCs/>
        </w:rPr>
      </w:pPr>
      <w:r w:rsidRPr="008C4A3A">
        <w:rPr>
          <w:iCs/>
        </w:rPr>
        <w:t>RNA-seq technology provides huge biological information of gene expression and alternative splicing for biologist and medical scientists to discover diagnostic or prognostic biomarkers. Cumulative sum method was generally adopted in current RNA-seq analysis. However this analysis would ignore alternative splicing inf</w:t>
      </w:r>
      <w:r w:rsidR="00E25924">
        <w:rPr>
          <w:iCs/>
        </w:rPr>
        <w:t>ormation which would</w:t>
      </w:r>
      <w:r w:rsidRPr="008C4A3A">
        <w:rPr>
          <w:iCs/>
        </w:rPr>
        <w:t xml:space="preserve"> play important role in the pathogenesis of the complex disease. </w:t>
      </w:r>
      <w:r>
        <w:rPr>
          <w:rFonts w:hint="eastAsia"/>
          <w:iCs/>
        </w:rPr>
        <w:t xml:space="preserve">He </w:t>
      </w:r>
      <w:r w:rsidRPr="008C4A3A">
        <w:rPr>
          <w:iCs/>
        </w:rPr>
        <w:t>provided an effective novel pipeline to analysis</w:t>
      </w:r>
      <w:r w:rsidR="00E25924">
        <w:rPr>
          <w:iCs/>
        </w:rPr>
        <w:t xml:space="preserve"> of next-generation RNA-seq data</w:t>
      </w:r>
      <w:r w:rsidRPr="008C4A3A">
        <w:rPr>
          <w:iCs/>
        </w:rPr>
        <w:t xml:space="preserve"> based on Functional PCA which can identify aberrant alternative</w:t>
      </w:r>
      <w:r w:rsidR="005D289F">
        <w:rPr>
          <w:iCs/>
        </w:rPr>
        <w:t xml:space="preserve"> </w:t>
      </w:r>
      <w:r w:rsidRPr="008C4A3A">
        <w:rPr>
          <w:iCs/>
        </w:rPr>
        <w:t xml:space="preserve">splicing in specific disease or conditions and can discover specific biological variation/subtype, such as cancer or normal, drug response status. </w:t>
      </w:r>
      <w:r w:rsidR="00641EC2">
        <w:rPr>
          <w:iCs/>
        </w:rPr>
        <w:t>T</w:t>
      </w:r>
      <w:r w:rsidR="00641EC2">
        <w:rPr>
          <w:rFonts w:hint="eastAsia"/>
          <w:iCs/>
        </w:rPr>
        <w:t xml:space="preserve">his </w:t>
      </w:r>
      <w:r w:rsidR="00641EC2">
        <w:rPr>
          <w:iCs/>
        </w:rPr>
        <w:t>methodology</w:t>
      </w:r>
      <w:r w:rsidR="00641EC2">
        <w:rPr>
          <w:rFonts w:hint="eastAsia"/>
          <w:iCs/>
        </w:rPr>
        <w:t xml:space="preserve"> takes the </w:t>
      </w:r>
      <w:r w:rsidR="00106868">
        <w:rPr>
          <w:rFonts w:hint="eastAsia"/>
          <w:iCs/>
        </w:rPr>
        <w:t>spatial</w:t>
      </w:r>
      <w:r w:rsidR="00641EC2">
        <w:rPr>
          <w:iCs/>
        </w:rPr>
        <w:t xml:space="preserve"> information in the RNA expression characteristic</w:t>
      </w:r>
      <w:r w:rsidR="00641EC2">
        <w:rPr>
          <w:rFonts w:hint="eastAsia"/>
          <w:iCs/>
        </w:rPr>
        <w:t xml:space="preserve"> into the consideration</w:t>
      </w:r>
      <w:r w:rsidR="00106868">
        <w:rPr>
          <w:iCs/>
        </w:rPr>
        <w:t>, which</w:t>
      </w:r>
      <w:r w:rsidR="00641EC2">
        <w:rPr>
          <w:iCs/>
        </w:rPr>
        <w:t xml:space="preserve"> would be a great </w:t>
      </w:r>
      <w:r w:rsidR="00641EC2" w:rsidRPr="00641EC2">
        <w:rPr>
          <w:iCs/>
        </w:rPr>
        <w:t>innovation</w:t>
      </w:r>
      <w:r w:rsidR="00641EC2">
        <w:rPr>
          <w:rFonts w:hint="eastAsia"/>
          <w:iCs/>
        </w:rPr>
        <w:t xml:space="preserve"> in RNA-seq analysis and biological </w:t>
      </w:r>
      <w:r w:rsidR="00641EC2">
        <w:rPr>
          <w:iCs/>
        </w:rPr>
        <w:t>theoretical</w:t>
      </w:r>
      <w:r w:rsidR="00641EC2">
        <w:rPr>
          <w:rFonts w:hint="eastAsia"/>
          <w:iCs/>
        </w:rPr>
        <w:t xml:space="preserve">.  </w:t>
      </w:r>
      <w:r w:rsidR="005F1835" w:rsidRPr="005F1835">
        <w:rPr>
          <w:iCs/>
        </w:rPr>
        <w:t xml:space="preserve">The </w:t>
      </w:r>
      <w:r w:rsidR="005D289F">
        <w:rPr>
          <w:iCs/>
        </w:rPr>
        <w:t xml:space="preserve">relevant </w:t>
      </w:r>
      <w:r w:rsidR="005F1835" w:rsidRPr="005F1835">
        <w:rPr>
          <w:iCs/>
        </w:rPr>
        <w:t>work</w:t>
      </w:r>
      <w:r w:rsidR="005D289F">
        <w:rPr>
          <w:iCs/>
        </w:rPr>
        <w:t>s</w:t>
      </w:r>
      <w:r w:rsidR="005F1835" w:rsidRPr="005F1835">
        <w:rPr>
          <w:iCs/>
        </w:rPr>
        <w:t xml:space="preserve"> </w:t>
      </w:r>
      <w:r w:rsidR="005F1835" w:rsidRPr="005F1835">
        <w:rPr>
          <w:rFonts w:hint="eastAsia"/>
          <w:iCs/>
        </w:rPr>
        <w:t xml:space="preserve">now </w:t>
      </w:r>
      <w:r w:rsidR="005D289F">
        <w:rPr>
          <w:iCs/>
        </w:rPr>
        <w:t>have been accepted in Q</w:t>
      </w:r>
      <w:r w:rsidR="005D289F" w:rsidRPr="005D289F">
        <w:rPr>
          <w:iCs/>
        </w:rPr>
        <w:t>uantitative biology</w:t>
      </w:r>
      <w:r w:rsidR="00606362">
        <w:rPr>
          <w:iCs/>
        </w:rPr>
        <w:t xml:space="preserve"> </w:t>
      </w:r>
      <w:r w:rsidR="005D289F">
        <w:rPr>
          <w:iCs/>
        </w:rPr>
        <w:t xml:space="preserve">(2015) and PLoS One (2017). </w:t>
      </w:r>
    </w:p>
    <w:p w:rsidR="00DF2CA7" w:rsidRPr="005F1835" w:rsidRDefault="00DF2CA7" w:rsidP="005007ED">
      <w:pPr>
        <w:jc w:val="both"/>
        <w:rPr>
          <w:iCs/>
        </w:rPr>
      </w:pPr>
    </w:p>
    <w:p w:rsidR="002A3B51" w:rsidRDefault="00DF2CA7" w:rsidP="005007ED">
      <w:pPr>
        <w:jc w:val="both"/>
        <w:rPr>
          <w:iCs/>
        </w:rPr>
      </w:pPr>
      <w:r w:rsidRPr="00A453B9">
        <w:rPr>
          <w:iCs/>
        </w:rPr>
        <w:t xml:space="preserve">As </w:t>
      </w:r>
      <w:r w:rsidR="009424BE">
        <w:rPr>
          <w:rFonts w:hint="eastAsia"/>
          <w:iCs/>
        </w:rPr>
        <w:t>one of his supervisors</w:t>
      </w:r>
      <w:r w:rsidRPr="00A453B9">
        <w:rPr>
          <w:iCs/>
        </w:rPr>
        <w:t xml:space="preserve">, I have the </w:t>
      </w:r>
      <w:r w:rsidR="0013554B">
        <w:rPr>
          <w:rFonts w:hint="eastAsia"/>
          <w:iCs/>
        </w:rPr>
        <w:t xml:space="preserve">highly </w:t>
      </w:r>
      <w:r w:rsidRPr="00A453B9">
        <w:rPr>
          <w:iCs/>
        </w:rPr>
        <w:t xml:space="preserve">priority to give </w:t>
      </w:r>
      <w:r w:rsidR="0013554B">
        <w:rPr>
          <w:rFonts w:hint="eastAsia"/>
          <w:iCs/>
        </w:rPr>
        <w:t>Mr. Guo</w:t>
      </w:r>
      <w:r w:rsidRPr="00A453B9">
        <w:rPr>
          <w:iCs/>
        </w:rPr>
        <w:t xml:space="preserve"> overall appraisals on </w:t>
      </w:r>
      <w:r w:rsidR="0013554B">
        <w:rPr>
          <w:rFonts w:hint="eastAsia"/>
          <w:iCs/>
        </w:rPr>
        <w:t>his</w:t>
      </w:r>
      <w:r w:rsidRPr="00A453B9">
        <w:rPr>
          <w:iCs/>
        </w:rPr>
        <w:t xml:space="preserve"> academic potentials and personalities. </w:t>
      </w:r>
      <w:r w:rsidR="0013554B">
        <w:rPr>
          <w:rFonts w:hint="eastAsia"/>
          <w:iCs/>
        </w:rPr>
        <w:t>Mr. Guo</w:t>
      </w:r>
      <w:r w:rsidRPr="00A453B9">
        <w:rPr>
          <w:iCs/>
        </w:rPr>
        <w:t xml:space="preserve"> has strong motivations in scientific research. </w:t>
      </w:r>
      <w:r w:rsidR="0013554B">
        <w:rPr>
          <w:rFonts w:hint="eastAsia"/>
          <w:iCs/>
        </w:rPr>
        <w:t>He</w:t>
      </w:r>
      <w:r w:rsidRPr="00A453B9">
        <w:rPr>
          <w:iCs/>
        </w:rPr>
        <w:t xml:space="preserve"> often presents me with creative ideas and has strong abilities to implement </w:t>
      </w:r>
      <w:r w:rsidR="0013554B">
        <w:rPr>
          <w:rFonts w:hint="eastAsia"/>
          <w:iCs/>
        </w:rPr>
        <w:t>his</w:t>
      </w:r>
      <w:r w:rsidRPr="00A453B9">
        <w:rPr>
          <w:iCs/>
        </w:rPr>
        <w:t xml:space="preserve"> ideas independently. </w:t>
      </w:r>
      <w:r w:rsidR="0013554B">
        <w:rPr>
          <w:iCs/>
        </w:rPr>
        <w:t xml:space="preserve"> </w:t>
      </w:r>
      <w:r w:rsidR="0013554B">
        <w:rPr>
          <w:rFonts w:hint="eastAsia"/>
          <w:iCs/>
        </w:rPr>
        <w:t>Mr</w:t>
      </w:r>
      <w:r>
        <w:rPr>
          <w:iCs/>
        </w:rPr>
        <w:t xml:space="preserve">. </w:t>
      </w:r>
      <w:r w:rsidR="0013554B">
        <w:rPr>
          <w:rFonts w:hint="eastAsia"/>
          <w:iCs/>
        </w:rPr>
        <w:t>Guo</w:t>
      </w:r>
      <w:r>
        <w:rPr>
          <w:iCs/>
        </w:rPr>
        <w:t xml:space="preserve"> always can communicate </w:t>
      </w:r>
      <w:r w:rsidR="00FF55BC">
        <w:rPr>
          <w:iCs/>
        </w:rPr>
        <w:t>effectively the</w:t>
      </w:r>
      <w:r>
        <w:rPr>
          <w:iCs/>
        </w:rPr>
        <w:t xml:space="preserve"> concepts, ap</w:t>
      </w:r>
      <w:r w:rsidR="00E25924">
        <w:rPr>
          <w:iCs/>
        </w:rPr>
        <w:t>proaches and significance of his</w:t>
      </w:r>
      <w:r>
        <w:rPr>
          <w:iCs/>
        </w:rPr>
        <w:t xml:space="preserve"> research. </w:t>
      </w:r>
      <w:r w:rsidR="00FC64E2">
        <w:rPr>
          <w:rFonts w:hint="eastAsia"/>
          <w:iCs/>
        </w:rPr>
        <w:t xml:space="preserve">Mr. Guo </w:t>
      </w:r>
      <w:r w:rsidRPr="00752A09">
        <w:rPr>
          <w:iCs/>
        </w:rPr>
        <w:t>is polite and easy</w:t>
      </w:r>
      <w:r w:rsidRPr="005F1835">
        <w:rPr>
          <w:iCs/>
        </w:rPr>
        <w:t xml:space="preserve"> to work with collaborators. We have initiated extensive national and international collaboration, including scientists at the M.D. Anderson Cancer Center, Baylor College of Medicine, University of Texas Medical School, Yale University, University of Washington, and Beijing University, Fudan University in China. </w:t>
      </w:r>
      <w:r>
        <w:rPr>
          <w:iCs/>
        </w:rPr>
        <w:t xml:space="preserve"> </w:t>
      </w:r>
      <w:r w:rsidR="00FC64E2">
        <w:rPr>
          <w:rFonts w:hint="eastAsia"/>
          <w:iCs/>
        </w:rPr>
        <w:t>He</w:t>
      </w:r>
      <w:r>
        <w:rPr>
          <w:iCs/>
        </w:rPr>
        <w:t xml:space="preserve"> was actively involved in these collaborative rese</w:t>
      </w:r>
      <w:r w:rsidR="00A71042">
        <w:rPr>
          <w:iCs/>
        </w:rPr>
        <w:t xml:space="preserve">arch projects. Particularly, </w:t>
      </w:r>
      <w:r w:rsidR="00A71042">
        <w:rPr>
          <w:rFonts w:hint="eastAsia"/>
          <w:iCs/>
        </w:rPr>
        <w:t>he</w:t>
      </w:r>
      <w:r>
        <w:rPr>
          <w:iCs/>
        </w:rPr>
        <w:t xml:space="preserve"> played an extremely important role in </w:t>
      </w:r>
      <w:r w:rsidR="00E25924">
        <w:rPr>
          <w:iCs/>
        </w:rPr>
        <w:t xml:space="preserve">the </w:t>
      </w:r>
      <w:r w:rsidR="00821491">
        <w:rPr>
          <w:iCs/>
        </w:rPr>
        <w:t>project</w:t>
      </w:r>
      <w:r>
        <w:rPr>
          <w:iCs/>
        </w:rPr>
        <w:t>: “</w:t>
      </w:r>
      <w:r w:rsidR="00A71042" w:rsidRPr="005F1835">
        <w:rPr>
          <w:rFonts w:hint="eastAsia"/>
          <w:iCs/>
        </w:rPr>
        <w:t>Point-of-Care Screening and diagnosis of liver canc</w:t>
      </w:r>
      <w:r w:rsidR="00A71042" w:rsidRPr="002B742B">
        <w:rPr>
          <w:rFonts w:hint="eastAsia"/>
          <w:iCs/>
        </w:rPr>
        <w:t>er in Chinese Population</w:t>
      </w:r>
      <w:r w:rsidRPr="002B742B">
        <w:rPr>
          <w:iCs/>
        </w:rPr>
        <w:t xml:space="preserve">” with </w:t>
      </w:r>
      <w:r w:rsidR="00A71042" w:rsidRPr="002B742B">
        <w:rPr>
          <w:rFonts w:hint="eastAsia"/>
          <w:iCs/>
        </w:rPr>
        <w:t>Fudan University</w:t>
      </w:r>
      <w:r w:rsidR="002B742B" w:rsidRPr="002B742B">
        <w:rPr>
          <w:rFonts w:hint="eastAsia"/>
          <w:iCs/>
        </w:rPr>
        <w:t xml:space="preserve">, </w:t>
      </w:r>
      <w:r w:rsidR="002B742B" w:rsidRPr="002B742B">
        <w:rPr>
          <w:iCs/>
        </w:rPr>
        <w:t>Medical School of Nanjing University</w:t>
      </w:r>
      <w:r w:rsidR="002B742B">
        <w:rPr>
          <w:rFonts w:hint="eastAsia"/>
          <w:iCs/>
        </w:rPr>
        <w:t xml:space="preserve">, </w:t>
      </w:r>
      <w:r w:rsidR="00174E71" w:rsidRPr="002B742B">
        <w:rPr>
          <w:iCs/>
        </w:rPr>
        <w:t>and Fujian</w:t>
      </w:r>
      <w:r w:rsidR="002B742B" w:rsidRPr="002B742B">
        <w:rPr>
          <w:iCs/>
        </w:rPr>
        <w:t xml:space="preserve"> Medical University Union Hospital</w:t>
      </w:r>
      <w:r w:rsidR="00A71042" w:rsidRPr="002B742B">
        <w:rPr>
          <w:rFonts w:hint="eastAsia"/>
          <w:iCs/>
        </w:rPr>
        <w:t xml:space="preserve">. </w:t>
      </w:r>
      <w:r w:rsidR="00FC64E2" w:rsidRPr="005F1835">
        <w:rPr>
          <w:rFonts w:hint="eastAsia"/>
          <w:iCs/>
        </w:rPr>
        <w:t>He</w:t>
      </w:r>
      <w:r w:rsidRPr="005F1835">
        <w:rPr>
          <w:iCs/>
        </w:rPr>
        <w:t xml:space="preserve"> is an outstanding team Player. </w:t>
      </w:r>
      <w:r w:rsidR="00FC64E2">
        <w:rPr>
          <w:rFonts w:hint="eastAsia"/>
          <w:iCs/>
        </w:rPr>
        <w:t>He</w:t>
      </w:r>
      <w:r w:rsidRPr="00A453B9">
        <w:rPr>
          <w:iCs/>
        </w:rPr>
        <w:t xml:space="preserve"> is an intelligent, motivated and exceptional hard working researcher. </w:t>
      </w:r>
      <w:r w:rsidR="00FC64E2">
        <w:rPr>
          <w:rFonts w:hint="eastAsia"/>
          <w:iCs/>
        </w:rPr>
        <w:t>He</w:t>
      </w:r>
      <w:r w:rsidRPr="00A453B9">
        <w:rPr>
          <w:iCs/>
        </w:rPr>
        <w:t xml:space="preserve"> is consistent, dedicated and passionate, enthusiastic, cheerful, trustworthy and a pleasure to work with. </w:t>
      </w:r>
      <w:r w:rsidR="002A3B51">
        <w:rPr>
          <w:iCs/>
        </w:rPr>
        <w:t xml:space="preserve"> </w:t>
      </w:r>
    </w:p>
    <w:p w:rsidR="002A3B51" w:rsidRDefault="002A3B51" w:rsidP="005007ED">
      <w:pPr>
        <w:jc w:val="both"/>
        <w:rPr>
          <w:iCs/>
        </w:rPr>
      </w:pPr>
    </w:p>
    <w:p w:rsidR="00DF2CA7" w:rsidRPr="00CA6374" w:rsidRDefault="002A3B51" w:rsidP="005007ED">
      <w:pPr>
        <w:jc w:val="both"/>
        <w:rPr>
          <w:iCs/>
        </w:rPr>
      </w:pPr>
      <w:r w:rsidRPr="00CA6374">
        <w:rPr>
          <w:iCs/>
        </w:rPr>
        <w:t>Actually, Dr. Guo have never stopped the collaboration with me in the past five years. Recently, he work</w:t>
      </w:r>
      <w:r w:rsidR="000C3140" w:rsidRPr="00CA6374">
        <w:rPr>
          <w:iCs/>
        </w:rPr>
        <w:t>ed</w:t>
      </w:r>
      <w:r w:rsidRPr="00CA6374">
        <w:rPr>
          <w:iCs/>
        </w:rPr>
        <w:t xml:space="preserve"> together with me on </w:t>
      </w:r>
      <w:r w:rsidR="000C3140" w:rsidRPr="00CA6374">
        <w:rPr>
          <w:iCs/>
        </w:rPr>
        <w:t xml:space="preserve">deep learning prediction of chemotherapy response using multi-omics features. His abstract have been accepted by ASHG 2019 as a poster presentation. </w:t>
      </w:r>
      <w:r w:rsidR="00CD2034" w:rsidRPr="00CA6374">
        <w:rPr>
          <w:iCs/>
        </w:rPr>
        <w:t xml:space="preserve">In this study, he collected the chemotherapy and radiotherapy response information from 1,991 patients from TCGA project and predict the therapy response with conditional generative adversarial networks based deep learning approach and we found the prediction result is inspiring. I believe this project will be quite successful with further validation with the data from my lab. </w:t>
      </w:r>
    </w:p>
    <w:p w:rsidR="00CD2034" w:rsidRPr="00A453B9" w:rsidRDefault="00CD2034" w:rsidP="005007ED">
      <w:pPr>
        <w:jc w:val="both"/>
        <w:rPr>
          <w:iCs/>
        </w:rPr>
      </w:pPr>
    </w:p>
    <w:p w:rsidR="00DF2CA7" w:rsidRPr="005F1835" w:rsidRDefault="00DF2CA7" w:rsidP="005007ED">
      <w:pPr>
        <w:jc w:val="both"/>
        <w:rPr>
          <w:iCs/>
        </w:rPr>
      </w:pPr>
      <w:r w:rsidRPr="00A453B9">
        <w:rPr>
          <w:iCs/>
        </w:rPr>
        <w:t>In general,</w:t>
      </w:r>
      <w:r>
        <w:rPr>
          <w:iCs/>
        </w:rPr>
        <w:t xml:space="preserve"> </w:t>
      </w:r>
      <w:r w:rsidR="00FC64E2">
        <w:rPr>
          <w:rFonts w:hint="eastAsia"/>
          <w:iCs/>
        </w:rPr>
        <w:t>Mr. Guo</w:t>
      </w:r>
      <w:r w:rsidRPr="00A453B9">
        <w:rPr>
          <w:iCs/>
        </w:rPr>
        <w:t xml:space="preserve"> is a very promising young scientist with </w:t>
      </w:r>
      <w:r w:rsidRPr="005F1835">
        <w:rPr>
          <w:iCs/>
        </w:rPr>
        <w:t>multidisciplinary</w:t>
      </w:r>
      <w:r w:rsidRPr="00A453B9">
        <w:rPr>
          <w:iCs/>
        </w:rPr>
        <w:t xml:space="preserve"> knowledge and skills in </w:t>
      </w:r>
      <w:r w:rsidR="005D76C9">
        <w:rPr>
          <w:iCs/>
        </w:rPr>
        <w:t xml:space="preserve">human </w:t>
      </w:r>
      <w:r>
        <w:rPr>
          <w:iCs/>
        </w:rPr>
        <w:t xml:space="preserve">genetics, clinical genomics and </w:t>
      </w:r>
      <w:r w:rsidRPr="00A453B9">
        <w:rPr>
          <w:iCs/>
        </w:rPr>
        <w:t>biomedical sciences.</w:t>
      </w:r>
      <w:r>
        <w:rPr>
          <w:iCs/>
        </w:rPr>
        <w:t xml:space="preserve"> </w:t>
      </w:r>
      <w:r w:rsidR="00A71042">
        <w:rPr>
          <w:rFonts w:hint="eastAsia"/>
          <w:iCs/>
        </w:rPr>
        <w:t>He</w:t>
      </w:r>
      <w:r>
        <w:rPr>
          <w:iCs/>
        </w:rPr>
        <w:t xml:space="preserve"> has great motivation and outstanding ability to conduct</w:t>
      </w:r>
      <w:r w:rsidRPr="005F1835">
        <w:rPr>
          <w:iCs/>
        </w:rPr>
        <w:t xml:space="preserve"> </w:t>
      </w:r>
      <w:r w:rsidRPr="0060745D">
        <w:rPr>
          <w:iCs/>
        </w:rPr>
        <w:t>both independent and collaborative research projects in clinical, epide</w:t>
      </w:r>
      <w:r>
        <w:rPr>
          <w:iCs/>
        </w:rPr>
        <w:t>miological, genetic and epigenetic research, and cancer prevention.</w:t>
      </w:r>
      <w:r w:rsidR="005D76C9">
        <w:rPr>
          <w:iCs/>
        </w:rPr>
        <w:t xml:space="preserve"> </w:t>
      </w:r>
      <w:r w:rsidRPr="005F1835">
        <w:rPr>
          <w:iCs/>
        </w:rPr>
        <w:t xml:space="preserve">I </w:t>
      </w:r>
      <w:r w:rsidR="00606362">
        <w:rPr>
          <w:iCs/>
        </w:rPr>
        <w:t xml:space="preserve">strongly </w:t>
      </w:r>
      <w:r w:rsidRPr="005F1835">
        <w:rPr>
          <w:iCs/>
        </w:rPr>
        <w:t xml:space="preserve">recommend </w:t>
      </w:r>
      <w:r w:rsidR="00A71042" w:rsidRPr="005F1835">
        <w:rPr>
          <w:rFonts w:hint="eastAsia"/>
          <w:iCs/>
        </w:rPr>
        <w:t>him</w:t>
      </w:r>
      <w:r w:rsidRPr="005F1835">
        <w:rPr>
          <w:iCs/>
        </w:rPr>
        <w:t xml:space="preserve"> to </w:t>
      </w:r>
      <w:r w:rsidR="00DE70F3" w:rsidRPr="005F1835">
        <w:rPr>
          <w:rFonts w:hint="eastAsia"/>
          <w:iCs/>
        </w:rPr>
        <w:t xml:space="preserve">be </w:t>
      </w:r>
      <w:r w:rsidR="00606362">
        <w:rPr>
          <w:iCs/>
        </w:rPr>
        <w:t xml:space="preserve">considered in the application to </w:t>
      </w:r>
      <w:r w:rsidR="005007ED">
        <w:rPr>
          <w:iCs/>
        </w:rPr>
        <w:t xml:space="preserve">the </w:t>
      </w:r>
      <w:r w:rsidR="00482AF2" w:rsidRPr="00482AF2">
        <w:rPr>
          <w:iCs/>
        </w:rPr>
        <w:t>Principal Scientist Position at Janssen Pharmaceutica, Johnson &amp; Johnson Company</w:t>
      </w:r>
      <w:r w:rsidR="005D76C9">
        <w:rPr>
          <w:iCs/>
        </w:rPr>
        <w:t xml:space="preserve">, therefore, he can </w:t>
      </w:r>
      <w:r w:rsidR="005007ED">
        <w:rPr>
          <w:iCs/>
        </w:rPr>
        <w:t xml:space="preserve">conduct and implement more </w:t>
      </w:r>
      <w:r w:rsidR="005007ED" w:rsidRPr="005007ED">
        <w:rPr>
          <w:iCs/>
        </w:rPr>
        <w:t xml:space="preserve">original and </w:t>
      </w:r>
      <w:r w:rsidR="005007ED">
        <w:rPr>
          <w:iCs/>
        </w:rPr>
        <w:t xml:space="preserve">competitive </w:t>
      </w:r>
      <w:r w:rsidR="005007ED" w:rsidRPr="005007ED">
        <w:rPr>
          <w:iCs/>
        </w:rPr>
        <w:t>research</w:t>
      </w:r>
      <w:r w:rsidR="00482AF2">
        <w:rPr>
          <w:iCs/>
        </w:rPr>
        <w:t xml:space="preserve"> in computational biology, multi-omics integrative analysis and novel drug identification based on genetic and epigenetics data</w:t>
      </w:r>
      <w:r w:rsidRPr="005F1835">
        <w:rPr>
          <w:iCs/>
        </w:rPr>
        <w:t>. If you have any questions or wish to speak further about</w:t>
      </w:r>
      <w:r w:rsidR="00A71042" w:rsidRPr="005F1835">
        <w:rPr>
          <w:rFonts w:hint="eastAsia"/>
          <w:iCs/>
        </w:rPr>
        <w:t xml:space="preserve"> Mr. Guo</w:t>
      </w:r>
      <w:r w:rsidRPr="005F1835">
        <w:rPr>
          <w:iCs/>
        </w:rPr>
        <w:t>, please feel free to call me or write me.</w:t>
      </w:r>
    </w:p>
    <w:p w:rsidR="00DF2CA7" w:rsidRPr="00A453B9" w:rsidRDefault="00DF2CA7" w:rsidP="005007ED">
      <w:pPr>
        <w:jc w:val="both"/>
      </w:pPr>
    </w:p>
    <w:p w:rsidR="00DF2CA7" w:rsidRDefault="00DF2CA7" w:rsidP="005007ED">
      <w:pPr>
        <w:jc w:val="both"/>
      </w:pPr>
      <w:r w:rsidRPr="00A453B9">
        <w:t>Sincerely Yours,</w:t>
      </w:r>
    </w:p>
    <w:p w:rsidR="00DF2CA7" w:rsidRDefault="00DF2CA7" w:rsidP="005007ED">
      <w:pPr>
        <w:jc w:val="both"/>
      </w:pPr>
    </w:p>
    <w:p w:rsidR="00DF2CA7" w:rsidRDefault="00DF2CA7" w:rsidP="005007ED">
      <w:pPr>
        <w:jc w:val="both"/>
      </w:pPr>
      <w:r>
        <w:t>Momiao Xiong, Ph. D</w:t>
      </w:r>
    </w:p>
    <w:p w:rsidR="00DF2CA7" w:rsidRDefault="00DF2CA7" w:rsidP="005007ED">
      <w:pPr>
        <w:jc w:val="both"/>
      </w:pPr>
      <w:r>
        <w:t>Professor</w:t>
      </w:r>
    </w:p>
    <w:p w:rsidR="00DF2CA7" w:rsidRDefault="00DF2CA7" w:rsidP="005007ED">
      <w:pPr>
        <w:jc w:val="both"/>
      </w:pPr>
      <w:r>
        <w:t>Division of Biostatistics</w:t>
      </w:r>
    </w:p>
    <w:p w:rsidR="00DF2CA7" w:rsidRDefault="00DF2CA7" w:rsidP="005007ED">
      <w:pPr>
        <w:jc w:val="both"/>
      </w:pPr>
      <w:r>
        <w:t>Human Genetics Center</w:t>
      </w:r>
    </w:p>
    <w:p w:rsidR="00DF2CA7" w:rsidRDefault="00DF2CA7" w:rsidP="005007ED">
      <w:pPr>
        <w:jc w:val="both"/>
      </w:pPr>
      <w:r>
        <w:t>University of Texas School of Public Health</w:t>
      </w:r>
    </w:p>
    <w:p w:rsidR="008113BE" w:rsidRDefault="00DF2CA7" w:rsidP="005007ED">
      <w:pPr>
        <w:jc w:val="both"/>
      </w:pPr>
      <w:r>
        <w:t>Phone: (713) 500-9894</w:t>
      </w:r>
    </w:p>
    <w:sectPr w:rsidR="008113BE" w:rsidSect="005007E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6298" w:rsidRDefault="00D86298" w:rsidP="009F060C">
      <w:r>
        <w:separator/>
      </w:r>
    </w:p>
  </w:endnote>
  <w:endnote w:type="continuationSeparator" w:id="0">
    <w:p w:rsidR="00D86298" w:rsidRDefault="00D86298" w:rsidP="009F0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0"/>
    <w:family w:val="roman"/>
    <w:pitch w:val="variable"/>
  </w:font>
  <w:font w:name="Lohit Hindi">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6298" w:rsidRDefault="00D86298" w:rsidP="009F060C">
      <w:r>
        <w:separator/>
      </w:r>
    </w:p>
  </w:footnote>
  <w:footnote w:type="continuationSeparator" w:id="0">
    <w:p w:rsidR="00D86298" w:rsidRDefault="00D86298" w:rsidP="009F06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3BE"/>
    <w:rsid w:val="00034C0D"/>
    <w:rsid w:val="000B4D03"/>
    <w:rsid w:val="000B5E0C"/>
    <w:rsid w:val="000C3140"/>
    <w:rsid w:val="000E00C2"/>
    <w:rsid w:val="000E56C0"/>
    <w:rsid w:val="000F313E"/>
    <w:rsid w:val="00106868"/>
    <w:rsid w:val="001119D9"/>
    <w:rsid w:val="0013554B"/>
    <w:rsid w:val="00174E71"/>
    <w:rsid w:val="001B6E6C"/>
    <w:rsid w:val="001E64B4"/>
    <w:rsid w:val="00271C8A"/>
    <w:rsid w:val="0028515A"/>
    <w:rsid w:val="002A3B51"/>
    <w:rsid w:val="002B742B"/>
    <w:rsid w:val="003073DC"/>
    <w:rsid w:val="00337B37"/>
    <w:rsid w:val="00365741"/>
    <w:rsid w:val="003A1949"/>
    <w:rsid w:val="003F70C9"/>
    <w:rsid w:val="00431F3D"/>
    <w:rsid w:val="00456FD1"/>
    <w:rsid w:val="00471582"/>
    <w:rsid w:val="0047572E"/>
    <w:rsid w:val="00482AF2"/>
    <w:rsid w:val="004A7D95"/>
    <w:rsid w:val="004B16FC"/>
    <w:rsid w:val="004B3CFB"/>
    <w:rsid w:val="004D5E57"/>
    <w:rsid w:val="005007ED"/>
    <w:rsid w:val="0052728C"/>
    <w:rsid w:val="0052747D"/>
    <w:rsid w:val="0059284A"/>
    <w:rsid w:val="005D289F"/>
    <w:rsid w:val="005D76C9"/>
    <w:rsid w:val="005E7139"/>
    <w:rsid w:val="005F1835"/>
    <w:rsid w:val="00606362"/>
    <w:rsid w:val="00640BC3"/>
    <w:rsid w:val="00641EC2"/>
    <w:rsid w:val="00690717"/>
    <w:rsid w:val="006C12B2"/>
    <w:rsid w:val="006E57CB"/>
    <w:rsid w:val="00772A75"/>
    <w:rsid w:val="007D1130"/>
    <w:rsid w:val="0080622B"/>
    <w:rsid w:val="008113BE"/>
    <w:rsid w:val="00821491"/>
    <w:rsid w:val="008869F7"/>
    <w:rsid w:val="008B60D2"/>
    <w:rsid w:val="008C4A3A"/>
    <w:rsid w:val="008D142A"/>
    <w:rsid w:val="008D69EB"/>
    <w:rsid w:val="009424BE"/>
    <w:rsid w:val="00955E55"/>
    <w:rsid w:val="009A2864"/>
    <w:rsid w:val="009D22C5"/>
    <w:rsid w:val="009F060C"/>
    <w:rsid w:val="009F1891"/>
    <w:rsid w:val="00A07D42"/>
    <w:rsid w:val="00A35041"/>
    <w:rsid w:val="00A71042"/>
    <w:rsid w:val="00AF6671"/>
    <w:rsid w:val="00B5706C"/>
    <w:rsid w:val="00BA75D2"/>
    <w:rsid w:val="00BC3C68"/>
    <w:rsid w:val="00BE0F65"/>
    <w:rsid w:val="00C20E74"/>
    <w:rsid w:val="00C25D88"/>
    <w:rsid w:val="00CA6374"/>
    <w:rsid w:val="00CD2034"/>
    <w:rsid w:val="00CD520F"/>
    <w:rsid w:val="00D86298"/>
    <w:rsid w:val="00D95CF0"/>
    <w:rsid w:val="00DC4CC0"/>
    <w:rsid w:val="00DE70F3"/>
    <w:rsid w:val="00DF2CA7"/>
    <w:rsid w:val="00DF2FFB"/>
    <w:rsid w:val="00E25924"/>
    <w:rsid w:val="00E47EEC"/>
    <w:rsid w:val="00E75F51"/>
    <w:rsid w:val="00E92A7E"/>
    <w:rsid w:val="00EB3BDA"/>
    <w:rsid w:val="00EC7FF5"/>
    <w:rsid w:val="00EE60EB"/>
    <w:rsid w:val="00F13984"/>
    <w:rsid w:val="00F26E40"/>
    <w:rsid w:val="00F465E3"/>
    <w:rsid w:val="00F65DD7"/>
    <w:rsid w:val="00F7532E"/>
    <w:rsid w:val="00F77F33"/>
    <w:rsid w:val="00FA2B5B"/>
    <w:rsid w:val="00FC64E2"/>
    <w:rsid w:val="00FD118C"/>
    <w:rsid w:val="00FE5C4A"/>
    <w:rsid w:val="00FE7AB5"/>
    <w:rsid w:val="00FF55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D96E59C"/>
  <w15:docId w15:val="{86FAEA17-731E-4DBB-83AD-11A4F1EC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3BE"/>
    <w:pPr>
      <w:spacing w:after="0" w:line="240" w:lineRule="auto"/>
    </w:pPr>
    <w:rPr>
      <w:rFonts w:ascii="Times New Roman" w:eastAsia="SimSun" w:hAnsi="Times New Roman" w:cs="Times New Roman"/>
      <w:sz w:val="24"/>
      <w:szCs w:val="24"/>
      <w:lang w:eastAsia="en-US"/>
    </w:rPr>
  </w:style>
  <w:style w:type="paragraph" w:styleId="Heading3">
    <w:name w:val="heading 3"/>
    <w:basedOn w:val="Normal"/>
    <w:link w:val="Heading3Char"/>
    <w:uiPriority w:val="9"/>
    <w:qFormat/>
    <w:rsid w:val="008B60D2"/>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25D88"/>
    <w:rPr>
      <w:b/>
      <w:bCs/>
    </w:rPr>
  </w:style>
  <w:style w:type="paragraph" w:customStyle="1" w:styleId="Standard">
    <w:name w:val="Standard"/>
    <w:rsid w:val="008113BE"/>
    <w:pPr>
      <w:widowControl w:val="0"/>
      <w:suppressAutoHyphens/>
      <w:autoSpaceDN w:val="0"/>
      <w:spacing w:after="0" w:line="240" w:lineRule="auto"/>
      <w:textAlignment w:val="baseline"/>
    </w:pPr>
    <w:rPr>
      <w:rFonts w:ascii="Liberation Serif" w:eastAsia="SimSun" w:hAnsi="Liberation Serif" w:cs="Lohit Hindi"/>
      <w:kern w:val="3"/>
      <w:sz w:val="24"/>
      <w:szCs w:val="24"/>
      <w:lang w:bidi="hi-IN"/>
    </w:rPr>
  </w:style>
  <w:style w:type="character" w:customStyle="1" w:styleId="regulartext1">
    <w:name w:val="regulartext1"/>
    <w:rsid w:val="00DF2CA7"/>
    <w:rPr>
      <w:rFonts w:ascii="Arial" w:hAnsi="Arial" w:cs="Arial" w:hint="default"/>
      <w:b w:val="0"/>
      <w:bCs w:val="0"/>
      <w:color w:val="000000"/>
      <w:sz w:val="24"/>
      <w:szCs w:val="24"/>
    </w:rPr>
  </w:style>
  <w:style w:type="paragraph" w:styleId="Header">
    <w:name w:val="header"/>
    <w:basedOn w:val="Normal"/>
    <w:link w:val="HeaderChar"/>
    <w:uiPriority w:val="99"/>
    <w:unhideWhenUsed/>
    <w:rsid w:val="009F060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F060C"/>
    <w:rPr>
      <w:rFonts w:ascii="Times New Roman" w:eastAsia="SimSun" w:hAnsi="Times New Roman" w:cs="Times New Roman"/>
      <w:sz w:val="18"/>
      <w:szCs w:val="18"/>
      <w:lang w:eastAsia="en-US"/>
    </w:rPr>
  </w:style>
  <w:style w:type="paragraph" w:styleId="Footer">
    <w:name w:val="footer"/>
    <w:basedOn w:val="Normal"/>
    <w:link w:val="FooterChar"/>
    <w:uiPriority w:val="99"/>
    <w:unhideWhenUsed/>
    <w:rsid w:val="009F060C"/>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9F060C"/>
    <w:rPr>
      <w:rFonts w:ascii="Times New Roman" w:eastAsia="SimSun" w:hAnsi="Times New Roman" w:cs="Times New Roman"/>
      <w:sz w:val="18"/>
      <w:szCs w:val="18"/>
      <w:lang w:eastAsia="en-US"/>
    </w:rPr>
  </w:style>
  <w:style w:type="paragraph" w:styleId="BalloonText">
    <w:name w:val="Balloon Text"/>
    <w:basedOn w:val="Normal"/>
    <w:link w:val="BalloonTextChar"/>
    <w:uiPriority w:val="99"/>
    <w:semiHidden/>
    <w:unhideWhenUsed/>
    <w:rsid w:val="006C12B2"/>
    <w:rPr>
      <w:sz w:val="18"/>
      <w:szCs w:val="18"/>
    </w:rPr>
  </w:style>
  <w:style w:type="character" w:customStyle="1" w:styleId="BalloonTextChar">
    <w:name w:val="Balloon Text Char"/>
    <w:basedOn w:val="DefaultParagraphFont"/>
    <w:link w:val="BalloonText"/>
    <w:uiPriority w:val="99"/>
    <w:semiHidden/>
    <w:rsid w:val="006C12B2"/>
    <w:rPr>
      <w:rFonts w:ascii="Times New Roman" w:eastAsia="SimSun" w:hAnsi="Times New Roman" w:cs="Times New Roman"/>
      <w:sz w:val="18"/>
      <w:szCs w:val="18"/>
      <w:lang w:eastAsia="en-US"/>
    </w:rPr>
  </w:style>
  <w:style w:type="paragraph" w:styleId="NormalWeb">
    <w:name w:val="Normal (Web)"/>
    <w:basedOn w:val="Normal"/>
    <w:uiPriority w:val="99"/>
    <w:unhideWhenUsed/>
    <w:rsid w:val="008869F7"/>
    <w:pPr>
      <w:spacing w:before="100" w:beforeAutospacing="1" w:after="100" w:afterAutospacing="1"/>
    </w:pPr>
    <w:rPr>
      <w:rFonts w:ascii="SimSun" w:hAnsi="SimSun" w:cs="SimSun"/>
      <w:lang w:eastAsia="zh-CN"/>
    </w:rPr>
  </w:style>
  <w:style w:type="character" w:customStyle="1" w:styleId="Heading3Char">
    <w:name w:val="Heading 3 Char"/>
    <w:basedOn w:val="DefaultParagraphFont"/>
    <w:link w:val="Heading3"/>
    <w:uiPriority w:val="9"/>
    <w:rsid w:val="008B60D2"/>
    <w:rPr>
      <w:rFonts w:ascii="Times New Roman" w:eastAsia="Times New Roman" w:hAnsi="Times New Roman" w:cs="Times New Roman"/>
      <w:b/>
      <w:bCs/>
      <w:sz w:val="27"/>
      <w:szCs w:val="27"/>
      <w:lang w:eastAsia="en-US"/>
    </w:rPr>
  </w:style>
  <w:style w:type="character" w:styleId="Hyperlink">
    <w:name w:val="Hyperlink"/>
    <w:basedOn w:val="DefaultParagraphFont"/>
    <w:uiPriority w:val="99"/>
    <w:semiHidden/>
    <w:unhideWhenUsed/>
    <w:rsid w:val="008B60D2"/>
    <w:rPr>
      <w:color w:val="0000FF"/>
      <w:u w:val="single"/>
    </w:rPr>
  </w:style>
  <w:style w:type="paragraph" w:customStyle="1" w:styleId="Default">
    <w:name w:val="Default"/>
    <w:rsid w:val="005007ED"/>
    <w:pPr>
      <w:autoSpaceDE w:val="0"/>
      <w:autoSpaceDN w:val="0"/>
      <w:adjustRightInd w:val="0"/>
      <w:spacing w:after="0" w:line="240" w:lineRule="auto"/>
    </w:pPr>
    <w:rPr>
      <w:rFonts w:ascii="Arial" w:eastAsia="Times New Roman" w:hAnsi="Arial" w:cs="Arial"/>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720896">
      <w:bodyDiv w:val="1"/>
      <w:marLeft w:val="0"/>
      <w:marRight w:val="0"/>
      <w:marTop w:val="0"/>
      <w:marBottom w:val="0"/>
      <w:divBdr>
        <w:top w:val="none" w:sz="0" w:space="0" w:color="auto"/>
        <w:left w:val="none" w:sz="0" w:space="0" w:color="auto"/>
        <w:bottom w:val="none" w:sz="0" w:space="0" w:color="auto"/>
        <w:right w:val="none" w:sz="0" w:space="0" w:color="auto"/>
      </w:divBdr>
    </w:div>
    <w:div w:id="203819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7FCE3C2.dotm</Template>
  <TotalTime>21</TotalTime>
  <Pages>2</Pages>
  <Words>1383</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UT School of Public Health</Company>
  <LinksUpToDate>false</LinksUpToDate>
  <CharactersWithSpaces>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 xiong</dc:creator>
  <cp:lastModifiedBy>Guo, Shicheng</cp:lastModifiedBy>
  <cp:revision>12</cp:revision>
  <cp:lastPrinted>2014-05-26T03:48:00Z</cp:lastPrinted>
  <dcterms:created xsi:type="dcterms:W3CDTF">2019-08-13T18:23:00Z</dcterms:created>
  <dcterms:modified xsi:type="dcterms:W3CDTF">2019-12-19T21:32:00Z</dcterms:modified>
</cp:coreProperties>
</file>