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94" w:rsidRDefault="00525994" w:rsidP="0052599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525994" w:rsidRDefault="00525994" w:rsidP="0052599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"/>
        <w:gridCol w:w="4139"/>
        <w:gridCol w:w="1379"/>
        <w:gridCol w:w="1745"/>
      </w:tblGrid>
      <w:tr w:rsidR="00525994" w:rsidTr="00525994">
        <w:trPr>
          <w:trHeight w:val="255"/>
        </w:trPr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Catalog #</w:t>
            </w:r>
          </w:p>
        </w:tc>
        <w:tc>
          <w:tcPr>
            <w:tcW w:w="5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 Price</w:t>
            </w:r>
          </w:p>
        </w:tc>
      </w:tr>
      <w:tr w:rsidR="00525994" w:rsidTr="00525994">
        <w:trPr>
          <w:trHeight w:val="255"/>
        </w:trPr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P-1030-48</w:t>
            </w:r>
          </w:p>
        </w:tc>
        <w:tc>
          <w:tcPr>
            <w:tcW w:w="549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MethylFlash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Global DNA Methylation (5-mC) ELISA Easy Kit (Colorimetric)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 Assays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$299.00</w:t>
            </w:r>
          </w:p>
        </w:tc>
      </w:tr>
      <w:tr w:rsidR="00525994" w:rsidTr="00525994">
        <w:trPr>
          <w:trHeight w:val="255"/>
        </w:trPr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P-1030-96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 Assays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$539.00</w:t>
            </w:r>
          </w:p>
        </w:tc>
      </w:tr>
      <w:tr w:rsidR="00525994" w:rsidTr="00525994">
        <w:trPr>
          <w:trHeight w:val="255"/>
        </w:trPr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P-1032-48</w:t>
            </w:r>
          </w:p>
        </w:tc>
        <w:tc>
          <w:tcPr>
            <w:tcW w:w="549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MethylFlash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Global DNA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Hydroxymethylation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(5-hmC) ELISA Easy Kit (Colorimetric)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 Assays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$318.00</w:t>
            </w:r>
          </w:p>
        </w:tc>
      </w:tr>
      <w:tr w:rsidR="00525994" w:rsidTr="00525994">
        <w:trPr>
          <w:trHeight w:val="255"/>
        </w:trPr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P-1032-96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 Assays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994" w:rsidRDefault="005259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$559.00</w:t>
            </w:r>
          </w:p>
        </w:tc>
      </w:tr>
    </w:tbl>
    <w:p w:rsidR="00525994" w:rsidRDefault="00525994" w:rsidP="00525994">
      <w:pPr>
        <w:rPr>
          <w:rFonts w:ascii="Arial" w:hAnsi="Arial" w:cs="Arial"/>
          <w:color w:val="1F497D"/>
          <w:sz w:val="20"/>
          <w:szCs w:val="20"/>
        </w:rPr>
      </w:pPr>
    </w:p>
    <w:p w:rsidR="00525994" w:rsidRDefault="00525994" w:rsidP="00525994">
      <w:pPr>
        <w:rPr>
          <w:rFonts w:ascii="Arial" w:hAnsi="Arial" w:cs="Arial"/>
          <w:color w:val="1F497D"/>
          <w:sz w:val="20"/>
          <w:szCs w:val="20"/>
        </w:rPr>
      </w:pPr>
    </w:p>
    <w:p w:rsidR="00C96C32" w:rsidRDefault="00C96C32"/>
    <w:sectPr w:rsidR="00C96C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94"/>
    <w:rsid w:val="00525994"/>
    <w:rsid w:val="00C9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75732"/>
  <w15:chartTrackingRefBased/>
  <w15:docId w15:val="{E3BEC846-0EF2-483C-B007-CB7B3699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994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903DCACF.dotm</Template>
  <TotalTime>0</TotalTime>
  <Pages>1</Pages>
  <Words>40</Words>
  <Characters>270</Characters>
  <Application>Microsoft Office Word</Application>
  <DocSecurity>0</DocSecurity>
  <Lines>2</Lines>
  <Paragraphs>1</Paragraphs>
  <ScaleCrop>false</ScaleCrop>
  <Company>MCHS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2018-11-15T16:51:00Z</dcterms:created>
  <dcterms:modified xsi:type="dcterms:W3CDTF">2018-11-15T16:51:00Z</dcterms:modified>
</cp:coreProperties>
</file>