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190" w:tblpY="1416"/>
        <w:tblW w:w="11255" w:type="dxa"/>
        <w:tblLayout w:type="fixed"/>
        <w:tblLook w:val="04A0" w:firstRow="1" w:lastRow="0" w:firstColumn="1" w:lastColumn="0" w:noHBand="0" w:noVBand="1"/>
      </w:tblPr>
      <w:tblGrid>
        <w:gridCol w:w="2049"/>
        <w:gridCol w:w="620"/>
        <w:gridCol w:w="517"/>
        <w:gridCol w:w="103"/>
        <w:gridCol w:w="620"/>
        <w:gridCol w:w="158"/>
        <w:gridCol w:w="608"/>
        <w:gridCol w:w="163"/>
        <w:gridCol w:w="675"/>
        <w:gridCol w:w="620"/>
        <w:gridCol w:w="1241"/>
        <w:gridCol w:w="620"/>
        <w:gridCol w:w="565"/>
        <w:gridCol w:w="806"/>
        <w:gridCol w:w="800"/>
        <w:gridCol w:w="1090"/>
      </w:tblGrid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Name:</w:t>
            </w:r>
          </w:p>
        </w:tc>
        <w:tc>
          <w:tcPr>
            <w:tcW w:w="1137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Shicheng Guo</w:t>
            </w:r>
          </w:p>
        </w:tc>
        <w:tc>
          <w:tcPr>
            <w:tcW w:w="723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ID</w:t>
            </w:r>
          </w:p>
        </w:tc>
        <w:tc>
          <w:tcPr>
            <w:tcW w:w="929" w:type="dxa"/>
            <w:gridSpan w:val="3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A09050091</w:t>
            </w:r>
          </w:p>
        </w:tc>
        <w:tc>
          <w:tcPr>
            <w:tcW w:w="67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Gender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Male</w:t>
            </w:r>
          </w:p>
        </w:tc>
        <w:tc>
          <w:tcPr>
            <w:tcW w:w="1241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Department</w:t>
            </w:r>
          </w:p>
        </w:tc>
        <w:tc>
          <w:tcPr>
            <w:tcW w:w="1991" w:type="dxa"/>
            <w:gridSpan w:val="3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Department of Life Sciences</w:t>
            </w:r>
          </w:p>
        </w:tc>
        <w:tc>
          <w:tcPr>
            <w:tcW w:w="189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Biotechnology(microbiology)</w:t>
            </w:r>
          </w:p>
        </w:tc>
      </w:tr>
      <w:tr w:rsidR="00D01C54" w:rsidRPr="00BC07F6" w:rsidTr="00763C6B">
        <w:trPr>
          <w:trHeight w:val="288"/>
        </w:trPr>
        <w:tc>
          <w:tcPr>
            <w:tcW w:w="2049" w:type="dxa"/>
          </w:tcPr>
          <w:p w:rsidR="00D01C54" w:rsidRPr="00BC07F6" w:rsidRDefault="00D01C54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Class</w:t>
            </w:r>
          </w:p>
        </w:tc>
        <w:tc>
          <w:tcPr>
            <w:tcW w:w="1137" w:type="dxa"/>
            <w:gridSpan w:val="2"/>
          </w:tcPr>
          <w:p w:rsidR="00D01C54" w:rsidRPr="00BC07F6" w:rsidRDefault="00D01C54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BT051</w:t>
            </w:r>
          </w:p>
        </w:tc>
        <w:tc>
          <w:tcPr>
            <w:tcW w:w="723" w:type="dxa"/>
            <w:gridSpan w:val="2"/>
          </w:tcPr>
          <w:p w:rsidR="00D01C54" w:rsidRPr="00BC07F6" w:rsidRDefault="00D01C54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Entry</w:t>
            </w:r>
          </w:p>
        </w:tc>
        <w:tc>
          <w:tcPr>
            <w:tcW w:w="929" w:type="dxa"/>
            <w:gridSpan w:val="3"/>
          </w:tcPr>
          <w:p w:rsidR="00D01C54" w:rsidRPr="00BC07F6" w:rsidRDefault="001A69F9" w:rsidP="007F5B5D">
            <w:p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09/01/2005</w:t>
            </w:r>
          </w:p>
        </w:tc>
        <w:tc>
          <w:tcPr>
            <w:tcW w:w="3721" w:type="dxa"/>
            <w:gridSpan w:val="5"/>
          </w:tcPr>
          <w:p w:rsidR="00D01C54" w:rsidRPr="00BC07F6" w:rsidRDefault="00D01C54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06" w:type="dxa"/>
          </w:tcPr>
          <w:p w:rsidR="00D01C54" w:rsidRPr="00BC07F6" w:rsidRDefault="00D01C54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Time</w:t>
            </w:r>
          </w:p>
        </w:tc>
        <w:tc>
          <w:tcPr>
            <w:tcW w:w="1890" w:type="dxa"/>
            <w:gridSpan w:val="2"/>
          </w:tcPr>
          <w:p w:rsidR="00D01C54" w:rsidRPr="00BC07F6" w:rsidRDefault="00D01C54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4 Year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Subject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Credit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Hours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Score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Type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Exam-time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Subject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Credit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Hours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Score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Type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Exam-time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 xml:space="preserve">Physical Training 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Good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2005-11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Marxism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46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87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2006-01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Chemistry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3.5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60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90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2006-01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English I (1)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64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81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2006-01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Animal Experiments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81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2006-01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 xml:space="preserve">Chemistry </w:t>
            </w:r>
            <w:proofErr w:type="spellStart"/>
            <w:r w:rsidRPr="00BC07F6">
              <w:rPr>
                <w:rFonts w:ascii="Arial" w:hAnsi="Arial" w:cs="Arial"/>
                <w:sz w:val="13"/>
                <w:szCs w:val="13"/>
              </w:rPr>
              <w:t>Exp</w:t>
            </w:r>
            <w:proofErr w:type="spellEnd"/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Excellent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2006-01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Advanced Mathematics II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5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80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96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2006-01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Chinese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87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2006-01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Animal Science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54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92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2006-01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Ethical Standard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2.5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90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2006-01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Sports(1)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84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2006-02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Linear Algebra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30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88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2006-07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English I (2)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72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81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2006-07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Plant Science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54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96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2006-07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Organic Chemistry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3.5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60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96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2006-07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 xml:space="preserve">Plant </w:t>
            </w:r>
            <w:proofErr w:type="spellStart"/>
            <w:r w:rsidRPr="00BC07F6">
              <w:rPr>
                <w:rFonts w:ascii="Arial" w:hAnsi="Arial" w:cs="Arial"/>
                <w:sz w:val="13"/>
                <w:szCs w:val="13"/>
              </w:rPr>
              <w:t>Sci</w:t>
            </w:r>
            <w:proofErr w:type="spellEnd"/>
            <w:r w:rsidRPr="00BC07F6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C07F6">
              <w:rPr>
                <w:rFonts w:ascii="Arial" w:hAnsi="Arial" w:cs="Arial"/>
                <w:sz w:val="13"/>
                <w:szCs w:val="13"/>
              </w:rPr>
              <w:t>Exp</w:t>
            </w:r>
            <w:proofErr w:type="spellEnd"/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94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2006-07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Analytical Chemistry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1.5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30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81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2006-07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Fundamental of law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32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80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2006-07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Oral Communication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18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Excellent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2006-07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Industrial Management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18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Good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2006-07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Chemistry Experiments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64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Excellent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2006-07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National Defense Education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18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82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2006-07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Sports(2)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93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2006-07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Probability theory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2.5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44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97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2006-07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Computer Science (1)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91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2007-01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Physics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2.5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85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2007-01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 xml:space="preserve">Biochemistry </w:t>
            </w:r>
            <w:proofErr w:type="spellStart"/>
            <w:r w:rsidRPr="00BC07F6">
              <w:rPr>
                <w:rFonts w:ascii="Arial" w:hAnsi="Arial" w:cs="Arial"/>
                <w:sz w:val="13"/>
                <w:szCs w:val="13"/>
              </w:rPr>
              <w:t>Exp</w:t>
            </w:r>
            <w:proofErr w:type="spellEnd"/>
            <w:r w:rsidRPr="00BC07F6">
              <w:rPr>
                <w:rFonts w:ascii="Arial" w:hAnsi="Arial" w:cs="Arial"/>
                <w:sz w:val="13"/>
                <w:szCs w:val="13"/>
              </w:rPr>
              <w:t xml:space="preserve">(1) 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1.5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54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95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2007-01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 xml:space="preserve">Physical Chemistry 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4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56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95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2007-01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Biochemistry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5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90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97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2007-01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English I (3)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68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77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2007-01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 xml:space="preserve">Computer Science </w:t>
            </w:r>
            <w:proofErr w:type="spellStart"/>
            <w:r w:rsidRPr="00BC07F6">
              <w:rPr>
                <w:rFonts w:ascii="Arial" w:hAnsi="Arial" w:cs="Arial"/>
                <w:sz w:val="13"/>
                <w:szCs w:val="13"/>
              </w:rPr>
              <w:t>Exp</w:t>
            </w:r>
            <w:proofErr w:type="spellEnd"/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90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2007-01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Marxist Economics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30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94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2007-01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Sports(3)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80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2007-01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Japan and Japanese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18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Pass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2007-01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English level 4</w:t>
            </w:r>
            <w:r w:rsidRPr="00BC07F6">
              <w:rPr>
                <w:rFonts w:ascii="Arial" w:hAnsi="Arial" w:cs="Arial"/>
                <w:sz w:val="13"/>
                <w:szCs w:val="13"/>
                <w:vertAlign w:val="superscript"/>
              </w:rPr>
              <w:t>th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481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2007-06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US Famous University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18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Good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2007-07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Sports(4)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90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2007-07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Genetics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4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60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92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2007-07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Microbiology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4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60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98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2007-07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Computer-VB-</w:t>
            </w:r>
            <w:proofErr w:type="spellStart"/>
            <w:r w:rsidRPr="00BC07F6">
              <w:rPr>
                <w:rFonts w:ascii="Arial" w:hAnsi="Arial" w:cs="Arial"/>
                <w:sz w:val="13"/>
                <w:szCs w:val="13"/>
              </w:rPr>
              <w:t>Exp</w:t>
            </w:r>
            <w:proofErr w:type="spellEnd"/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100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2007-07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Instrumental Analysis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2.5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30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88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2007-07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Computer-Visual Basic (VB)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80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2007-07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English I (4)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72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80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2007-07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Ch</w:t>
            </w:r>
            <w:r w:rsidR="00764E13">
              <w:rPr>
                <w:rFonts w:ascii="Arial" w:hAnsi="Arial" w:cs="Arial"/>
                <w:sz w:val="13"/>
                <w:szCs w:val="13"/>
              </w:rPr>
              <w:t xml:space="preserve">ina-Russia </w:t>
            </w:r>
            <w:r w:rsidRPr="00BC07F6">
              <w:rPr>
                <w:rFonts w:ascii="Arial" w:hAnsi="Arial" w:cs="Arial"/>
                <w:sz w:val="13"/>
                <w:szCs w:val="13"/>
              </w:rPr>
              <w:t>Relationship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18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Pass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2007-07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 xml:space="preserve">Mao theory 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28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85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2007-07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Animal Physiology I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2.5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95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2007-07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Informatics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14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Excellent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2007-07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Cell Biology Exp.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Excellent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2008-01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Computer Science App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1.5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24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80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2008-01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Molecular Evolutionary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93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2008-01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Cell Biology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54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94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2008-01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Molecular Biology Exp.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93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2008-01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Molecular Biology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86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2008-01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Biology English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54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89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2008-01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Microbiology Physiology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2.5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30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94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2008-01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Fermentation engineering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54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88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2008-01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Tissue culture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2.5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89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2008-01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Immuno-biology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2.5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98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2008-01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 xml:space="preserve">Deng theory 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3.5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48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97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2008-01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Nobel-100-Year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18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Median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2008-01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Fermentation engineering Exp.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0.5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Pass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2008-01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English level 6</w:t>
            </w:r>
            <w:r w:rsidRPr="00BC07F6">
              <w:rPr>
                <w:rFonts w:ascii="Arial" w:hAnsi="Arial" w:cs="Arial"/>
                <w:sz w:val="13"/>
                <w:szCs w:val="13"/>
                <w:vertAlign w:val="superscript"/>
              </w:rPr>
              <w:t>th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472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2008-06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 xml:space="preserve">Microbiology Metabolism 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95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2008-07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 xml:space="preserve">Music 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18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Pass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2008-07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Protein and Enzyme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88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2008-07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Bioengineering fundamental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97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2008-07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Virus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2.5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88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2008-07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Bioengineering Exp.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72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93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2008-07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Pharmaceuticals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96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2008-07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Biology microscope tech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1.5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18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91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2008-07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Biostatistics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36</w:t>
            </w: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84</w:t>
            </w: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O</w:t>
            </w: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2008-07</w:t>
            </w: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 xml:space="preserve">Animal Science Intern 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Excellent</w:t>
            </w: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E</w:t>
            </w: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2009-02</w:t>
            </w: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BC07F6" w:rsidRPr="00BC07F6" w:rsidTr="00763C6B">
        <w:trPr>
          <w:trHeight w:val="288"/>
        </w:trPr>
        <w:tc>
          <w:tcPr>
            <w:tcW w:w="2049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Total Credit</w:t>
            </w: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  <w:r w:rsidRPr="00BC07F6">
              <w:rPr>
                <w:rFonts w:ascii="Arial" w:hAnsi="Arial" w:cs="Arial"/>
                <w:sz w:val="13"/>
                <w:szCs w:val="13"/>
              </w:rPr>
              <w:t>147</w:t>
            </w:r>
          </w:p>
        </w:tc>
        <w:tc>
          <w:tcPr>
            <w:tcW w:w="620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77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08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38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861" w:type="dxa"/>
            <w:gridSpan w:val="2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2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565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06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0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090" w:type="dxa"/>
          </w:tcPr>
          <w:p w:rsidR="00BC07F6" w:rsidRPr="00BC07F6" w:rsidRDefault="00BC07F6" w:rsidP="007F5B5D">
            <w:pPr>
              <w:rPr>
                <w:rFonts w:ascii="Arial" w:hAnsi="Arial" w:cs="Arial"/>
                <w:sz w:val="13"/>
                <w:szCs w:val="13"/>
              </w:rPr>
            </w:pPr>
          </w:p>
        </w:tc>
      </w:tr>
    </w:tbl>
    <w:p w:rsidR="00C96C32" w:rsidRDefault="00BC5620" w:rsidP="00BC5620">
      <w:pPr>
        <w:jc w:val="center"/>
        <w:rPr>
          <w:sz w:val="22"/>
          <w:szCs w:val="13"/>
        </w:rPr>
      </w:pPr>
      <w:r w:rsidRPr="00BC07F6">
        <w:rPr>
          <w:sz w:val="22"/>
          <w:szCs w:val="13"/>
        </w:rPr>
        <w:t>Northeast Agriculture University Transcript</w:t>
      </w:r>
    </w:p>
    <w:p w:rsidR="007F5B5D" w:rsidRDefault="007F5B5D" w:rsidP="00BC5620">
      <w:pPr>
        <w:jc w:val="center"/>
        <w:rPr>
          <w:sz w:val="22"/>
          <w:szCs w:val="13"/>
        </w:rPr>
      </w:pPr>
    </w:p>
    <w:p w:rsidR="0027586B" w:rsidRDefault="0027586B" w:rsidP="007F5B5D">
      <w:pPr>
        <w:rPr>
          <w:sz w:val="14"/>
          <w:szCs w:val="13"/>
        </w:rPr>
      </w:pPr>
    </w:p>
    <w:p w:rsidR="0027586B" w:rsidRDefault="0027586B" w:rsidP="007F5B5D">
      <w:pPr>
        <w:rPr>
          <w:sz w:val="14"/>
          <w:szCs w:val="13"/>
        </w:rPr>
      </w:pPr>
    </w:p>
    <w:p w:rsidR="007F5B5D" w:rsidRDefault="007F5B5D" w:rsidP="00763C6B">
      <w:pPr>
        <w:jc w:val="right"/>
        <w:rPr>
          <w:sz w:val="22"/>
          <w:szCs w:val="13"/>
        </w:rPr>
      </w:pPr>
      <w:r w:rsidRPr="007F5B5D">
        <w:rPr>
          <w:sz w:val="14"/>
          <w:szCs w:val="13"/>
        </w:rPr>
        <w:t>E: Essential</w:t>
      </w:r>
      <w:r w:rsidR="0027586B">
        <w:rPr>
          <w:sz w:val="14"/>
          <w:szCs w:val="13"/>
        </w:rPr>
        <w:t xml:space="preserve"> </w:t>
      </w:r>
      <w:r w:rsidRPr="007F5B5D">
        <w:rPr>
          <w:sz w:val="14"/>
          <w:szCs w:val="13"/>
        </w:rPr>
        <w:t>O: Optional</w:t>
      </w:r>
      <w:r w:rsidR="0027586B">
        <w:rPr>
          <w:sz w:val="14"/>
          <w:szCs w:val="13"/>
        </w:rPr>
        <w:t xml:space="preserve"> </w:t>
      </w:r>
      <w:proofErr w:type="spellStart"/>
      <w:r>
        <w:rPr>
          <w:sz w:val="14"/>
          <w:szCs w:val="13"/>
        </w:rPr>
        <w:t>Exp</w:t>
      </w:r>
      <w:proofErr w:type="spellEnd"/>
      <w:r>
        <w:rPr>
          <w:sz w:val="14"/>
          <w:szCs w:val="13"/>
        </w:rPr>
        <w:t>: Experiments</w:t>
      </w:r>
      <w:bookmarkStart w:id="0" w:name="_GoBack"/>
      <w:bookmarkEnd w:id="0"/>
    </w:p>
    <w:p w:rsidR="007F5B5D" w:rsidRPr="00BC07F6" w:rsidRDefault="007F5B5D" w:rsidP="00BC5620">
      <w:pPr>
        <w:jc w:val="center"/>
        <w:rPr>
          <w:sz w:val="22"/>
          <w:szCs w:val="13"/>
        </w:rPr>
      </w:pPr>
    </w:p>
    <w:sectPr w:rsidR="007F5B5D" w:rsidRPr="00BC07F6" w:rsidSect="00BC07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C8"/>
    <w:rsid w:val="000607B9"/>
    <w:rsid w:val="00157766"/>
    <w:rsid w:val="001A69F9"/>
    <w:rsid w:val="0025667E"/>
    <w:rsid w:val="0027586B"/>
    <w:rsid w:val="003635FE"/>
    <w:rsid w:val="004C01BD"/>
    <w:rsid w:val="004C39E6"/>
    <w:rsid w:val="00720717"/>
    <w:rsid w:val="00763C6B"/>
    <w:rsid w:val="00764E13"/>
    <w:rsid w:val="007A7069"/>
    <w:rsid w:val="007F5B5D"/>
    <w:rsid w:val="00832C33"/>
    <w:rsid w:val="009C2280"/>
    <w:rsid w:val="009D51BA"/>
    <w:rsid w:val="009F4A34"/>
    <w:rsid w:val="00A84B1D"/>
    <w:rsid w:val="00AA1368"/>
    <w:rsid w:val="00B55A1A"/>
    <w:rsid w:val="00BC07F6"/>
    <w:rsid w:val="00BC5620"/>
    <w:rsid w:val="00C96C32"/>
    <w:rsid w:val="00D01C54"/>
    <w:rsid w:val="00D671B5"/>
    <w:rsid w:val="00D77F90"/>
    <w:rsid w:val="00DB50C8"/>
    <w:rsid w:val="00DF3F15"/>
    <w:rsid w:val="00E33D99"/>
    <w:rsid w:val="00E4163A"/>
    <w:rsid w:val="00F35695"/>
    <w:rsid w:val="00FB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D5846"/>
  <w15:chartTrackingRefBased/>
  <w15:docId w15:val="{D860F6A6-361D-4B50-A234-D6DDE5F5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5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C56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C56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8ABDCC0A.dotm</Template>
  <TotalTime>106</TotalTime>
  <Pages>1</Pages>
  <Words>553</Words>
  <Characters>2513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25</cp:revision>
  <cp:lastPrinted>2018-11-18T22:12:00Z</cp:lastPrinted>
  <dcterms:created xsi:type="dcterms:W3CDTF">2018-11-18T09:38:00Z</dcterms:created>
  <dcterms:modified xsi:type="dcterms:W3CDTF">2018-11-18T22:14:00Z</dcterms:modified>
</cp:coreProperties>
</file>